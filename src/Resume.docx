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BFB5F" w14:textId="493D9CD2" w:rsidR="00497F54" w:rsidRDefault="000422C9">
      <w:pPr>
        <w:pStyle w:val="Coordonnes"/>
      </w:pPr>
      <w:r w:rsidRPr="00656B06">
        <w:rPr>
          <w:lang w:val="fr-CA"/>
        </w:rPr>
        <w:t>71 Fournier Boulevard</w:t>
      </w:r>
    </w:p>
    <w:p w14:paraId="14DFADA0" w14:textId="731540B4" w:rsidR="000422C9" w:rsidRPr="00656B06" w:rsidRDefault="000422C9">
      <w:pPr>
        <w:pStyle w:val="Coordonnes"/>
        <w:rPr>
          <w:lang w:val="fr-CA"/>
        </w:rPr>
      </w:pPr>
      <w:r w:rsidRPr="00656B06">
        <w:rPr>
          <w:lang w:val="fr-CA"/>
        </w:rPr>
        <w:t xml:space="preserve">Gatineau, </w:t>
      </w:r>
      <w:r w:rsidR="00AC24F0" w:rsidRPr="00656B06">
        <w:rPr>
          <w:lang w:val="fr-CA"/>
        </w:rPr>
        <w:t>Québec</w:t>
      </w:r>
      <w:r w:rsidRPr="00656B06">
        <w:rPr>
          <w:lang w:val="fr-CA"/>
        </w:rPr>
        <w:t>, J8X 3P7</w:t>
      </w:r>
    </w:p>
    <w:p w14:paraId="0EB7468E" w14:textId="0770EEEC" w:rsidR="00497F54" w:rsidRPr="00656B06" w:rsidRDefault="000422C9">
      <w:pPr>
        <w:pStyle w:val="Coordonnes"/>
        <w:rPr>
          <w:lang w:val="fr-CA"/>
        </w:rPr>
      </w:pPr>
      <w:r w:rsidRPr="00656B06">
        <w:rPr>
          <w:lang w:val="fr-CA"/>
        </w:rPr>
        <w:t>506-889-8513</w:t>
      </w:r>
    </w:p>
    <w:p w14:paraId="281A5D4D" w14:textId="4582D50F" w:rsidR="00497F54" w:rsidRPr="006276EE" w:rsidRDefault="00000000">
      <w:pPr>
        <w:pStyle w:val="Coordonnes"/>
        <w:rPr>
          <w:lang w:val="fr-CA"/>
        </w:rPr>
      </w:pPr>
      <w:hyperlink r:id="rId8" w:history="1">
        <w:r w:rsidR="006276EE" w:rsidRPr="006276EE">
          <w:rPr>
            <w:rStyle w:val="Lienhypertexte"/>
            <w:u w:val="none"/>
            <w:lang w:val="fr-CA"/>
          </w:rPr>
          <w:t>https://www.linkedin.com/in/tony-waffo-279571210/</w:t>
        </w:r>
      </w:hyperlink>
    </w:p>
    <w:p w14:paraId="3BE77419" w14:textId="56245971" w:rsidR="006276EE" w:rsidRDefault="00BF2112">
      <w:pPr>
        <w:pStyle w:val="Coordonnes"/>
        <w:rPr>
          <w:lang w:val="fr-CA"/>
        </w:rPr>
      </w:pPr>
      <w:hyperlink r:id="rId9" w:history="1">
        <w:r w:rsidRPr="00EC1B04">
          <w:rPr>
            <w:rStyle w:val="Lienhypertexte"/>
            <w:lang w:val="fr-CA"/>
          </w:rPr>
          <w:t>https://github.com/TonyWaffo</w:t>
        </w:r>
      </w:hyperlink>
    </w:p>
    <w:p w14:paraId="369D8B11" w14:textId="18D06412" w:rsidR="00BF2112" w:rsidRPr="00EA05F4" w:rsidRDefault="00BF2112">
      <w:pPr>
        <w:pStyle w:val="Coordonnes"/>
        <w:rPr>
          <w:lang w:val="fr-CA"/>
        </w:rPr>
      </w:pPr>
      <w:r>
        <w:t>https://</w:t>
      </w:r>
      <w:hyperlink r:id="rId10" w:history="1">
        <w:r>
          <w:rPr>
            <w:rStyle w:val="Lienhypertexte"/>
          </w:rPr>
          <w:t>waffolio.com</w:t>
        </w:r>
      </w:hyperlink>
    </w:p>
    <w:p w14:paraId="167A10CB" w14:textId="14A6C224" w:rsidR="00497F54" w:rsidRPr="00EA05F4" w:rsidRDefault="000422C9">
      <w:pPr>
        <w:pStyle w:val="E-mail"/>
        <w:rPr>
          <w:lang w:val="fr-CA"/>
        </w:rPr>
      </w:pPr>
      <w:r w:rsidRPr="00EA05F4">
        <w:rPr>
          <w:lang w:val="fr-CA"/>
        </w:rPr>
        <w:t>waffotony@gmail.com</w:t>
      </w:r>
    </w:p>
    <w:p w14:paraId="63E2E99A" w14:textId="56E8B401" w:rsidR="00497F54" w:rsidRPr="00C307B7" w:rsidRDefault="00C307B7">
      <w:pPr>
        <w:pStyle w:val="Nom"/>
        <w:rPr>
          <w:lang w:val="en-US"/>
        </w:rPr>
      </w:pPr>
      <w:r w:rsidRPr="00C307B7">
        <w:rPr>
          <w:lang w:val="en"/>
        </w:rPr>
        <w:t xml:space="preserve">Tony </w:t>
      </w:r>
      <w:r w:rsidR="00B9559B">
        <w:rPr>
          <w:lang w:val="en"/>
        </w:rPr>
        <w:t xml:space="preserve">Adams </w:t>
      </w:r>
      <w:r w:rsidRPr="00C307B7">
        <w:rPr>
          <w:lang w:val="en"/>
        </w:rPr>
        <w:t>Waffo</w:t>
      </w:r>
    </w:p>
    <w:tbl>
      <w:tblPr>
        <w:tblStyle w:val="TableaudeCV"/>
        <w:tblW w:w="5000" w:type="pct"/>
        <w:tblLook w:val="04A0" w:firstRow="1" w:lastRow="0" w:firstColumn="1" w:lastColumn="0" w:noHBand="0" w:noVBand="1"/>
        <w:tblCaption w:val="C.V. layout table"/>
      </w:tblPr>
      <w:tblGrid>
        <w:gridCol w:w="2220"/>
        <w:gridCol w:w="7526"/>
      </w:tblGrid>
      <w:tr w:rsidR="00497F54" w:rsidRPr="00BF2112" w14:paraId="751FF081" w14:textId="77777777" w:rsidTr="00D154DB">
        <w:tc>
          <w:tcPr>
            <w:tcW w:w="2220" w:type="dxa"/>
            <w:tcMar>
              <w:right w:w="475" w:type="dxa"/>
            </w:tcMar>
          </w:tcPr>
          <w:p w14:paraId="39E066F6" w14:textId="77777777" w:rsidR="00C307B7" w:rsidRPr="0026141B" w:rsidRDefault="00C307B7">
            <w:pPr>
              <w:pStyle w:val="Titre1"/>
              <w:rPr>
                <w:lang w:val="en-US" w:bidi="fr-FR"/>
              </w:rPr>
            </w:pPr>
          </w:p>
          <w:p w14:paraId="13289915" w14:textId="497096BD" w:rsidR="00497F54" w:rsidRDefault="009F6980" w:rsidP="00C307B7">
            <w:pPr>
              <w:pStyle w:val="Titre1"/>
              <w:jc w:val="center"/>
            </w:pPr>
            <w:r>
              <w:rPr>
                <w:lang w:val="en" w:bidi="fr-FR"/>
              </w:rPr>
              <w:t xml:space="preserve">                 </w:t>
            </w:r>
            <w:r w:rsidR="00E515C8">
              <w:rPr>
                <w:lang w:val="en" w:bidi="fr-FR"/>
              </w:rPr>
              <w:t>Objective</w:t>
            </w:r>
          </w:p>
        </w:tc>
        <w:tc>
          <w:tcPr>
            <w:tcW w:w="7526" w:type="dxa"/>
          </w:tcPr>
          <w:p w14:paraId="143AF593" w14:textId="79D75D91" w:rsidR="00497F54" w:rsidRPr="00656B06" w:rsidRDefault="00497F54">
            <w:pPr>
              <w:pStyle w:val="TextedeCV"/>
              <w:rPr>
                <w:lang w:val="en-US"/>
              </w:rPr>
            </w:pPr>
          </w:p>
          <w:p w14:paraId="17856FD5" w14:textId="6A605AAA" w:rsidR="00C307B7" w:rsidRPr="00656B06" w:rsidRDefault="00015ED9">
            <w:pPr>
              <w:pStyle w:val="TextedeCV"/>
              <w:rPr>
                <w:lang w:val="en-US"/>
              </w:rPr>
            </w:pPr>
            <w:r w:rsidRPr="00015ED9">
              <w:rPr>
                <w:lang w:val="en"/>
              </w:rPr>
              <w:t>Looking for a challenging computer science internship</w:t>
            </w:r>
            <w:r w:rsidR="0084324D">
              <w:rPr>
                <w:lang w:val="en"/>
              </w:rPr>
              <w:t xml:space="preserve"> or job</w:t>
            </w:r>
            <w:r w:rsidRPr="00015ED9">
              <w:rPr>
                <w:lang w:val="en"/>
              </w:rPr>
              <w:t xml:space="preserve"> to apply my knowledge and skills in programming, database management and software development. Eager to learn from experienced professionals and contribute to a dynamic team while expanding my technical expertise</w:t>
            </w:r>
          </w:p>
        </w:tc>
      </w:tr>
      <w:tr w:rsidR="00497F54" w:rsidRPr="00BF2112" w14:paraId="74E3693A" w14:textId="77777777" w:rsidTr="00D154DB">
        <w:tc>
          <w:tcPr>
            <w:tcW w:w="2220" w:type="dxa"/>
            <w:tcMar>
              <w:right w:w="475" w:type="dxa"/>
            </w:tcMar>
          </w:tcPr>
          <w:p w14:paraId="655A728E" w14:textId="77777777" w:rsidR="00497F54" w:rsidRDefault="00E515C8">
            <w:pPr>
              <w:pStyle w:val="Titre1"/>
            </w:pPr>
            <w:r>
              <w:rPr>
                <w:lang w:val="en" w:bidi="fr-FR"/>
              </w:rPr>
              <w:t>Skills and abilities</w:t>
            </w:r>
          </w:p>
        </w:tc>
        <w:tc>
          <w:tcPr>
            <w:tcW w:w="7526" w:type="dxa"/>
          </w:tcPr>
          <w:p w14:paraId="6DA5195E" w14:textId="759EE631" w:rsidR="00497F54" w:rsidRDefault="007F6D14">
            <w:pPr>
              <w:pStyle w:val="TextedeCV"/>
              <w:rPr>
                <w:lang w:val="en-US"/>
              </w:rPr>
            </w:pPr>
            <w:r>
              <w:rPr>
                <w:lang w:val="en"/>
              </w:rPr>
              <w:t xml:space="preserve"> Technical</w:t>
            </w:r>
            <w:r w:rsidR="000E443C">
              <w:rPr>
                <w:lang w:val="en"/>
              </w:rPr>
              <w:t xml:space="preserve"> </w:t>
            </w:r>
            <w:r w:rsidR="008E471E">
              <w:rPr>
                <w:lang w:val="en"/>
              </w:rPr>
              <w:t>skills</w:t>
            </w:r>
            <w:r>
              <w:rPr>
                <w:lang w:val="en"/>
              </w:rPr>
              <w:t>:</w:t>
            </w:r>
          </w:p>
          <w:p w14:paraId="4B48FF59" w14:textId="28F4A879" w:rsidR="007F6D14" w:rsidRPr="00656B06" w:rsidRDefault="007F6D14" w:rsidP="007F6D14">
            <w:pPr>
              <w:pStyle w:val="TextedeCV"/>
              <w:numPr>
                <w:ilvl w:val="0"/>
                <w:numId w:val="6"/>
              </w:numPr>
              <w:rPr>
                <w:lang w:val="en-US"/>
              </w:rPr>
            </w:pPr>
            <w:r w:rsidRPr="007F6D14">
              <w:rPr>
                <w:lang w:val="en"/>
              </w:rPr>
              <w:t xml:space="preserve">Programming languages: Proficient in Java, </w:t>
            </w:r>
            <w:r w:rsidR="000E443C" w:rsidRPr="007F6D14">
              <w:rPr>
                <w:lang w:val="en"/>
              </w:rPr>
              <w:t>C++,</w:t>
            </w:r>
            <w:r w:rsidRPr="007F6D14">
              <w:rPr>
                <w:lang w:val="en"/>
              </w:rPr>
              <w:t xml:space="preserve"> and Python, </w:t>
            </w:r>
            <w:r w:rsidR="00EA05F4">
              <w:rPr>
                <w:lang w:val="en"/>
              </w:rPr>
              <w:t xml:space="preserve">PHP </w:t>
            </w:r>
            <w:r w:rsidRPr="007F6D14">
              <w:rPr>
                <w:lang w:val="en"/>
              </w:rPr>
              <w:t>with experience in JavaScript and SQL.</w:t>
            </w:r>
          </w:p>
          <w:p w14:paraId="5A05592B" w14:textId="2037E799" w:rsidR="007F6D14" w:rsidRPr="00656B06" w:rsidRDefault="007F6D14" w:rsidP="007F6D14">
            <w:pPr>
              <w:pStyle w:val="TextedeCV"/>
              <w:numPr>
                <w:ilvl w:val="0"/>
                <w:numId w:val="6"/>
              </w:numPr>
              <w:rPr>
                <w:lang w:val="en-US"/>
              </w:rPr>
            </w:pPr>
            <w:r w:rsidRPr="007F6D14">
              <w:rPr>
                <w:lang w:val="en"/>
              </w:rPr>
              <w:t>Web Development: Familiar with HTML, CSS, JavaScrip</w:t>
            </w:r>
            <w:r w:rsidR="00F60609">
              <w:rPr>
                <w:lang w:val="en"/>
              </w:rPr>
              <w:t>t</w:t>
            </w:r>
            <w:r w:rsidR="00BF2112">
              <w:rPr>
                <w:lang w:val="en"/>
              </w:rPr>
              <w:t xml:space="preserve"> and React Js</w:t>
            </w:r>
            <w:r w:rsidRPr="007F6D14">
              <w:rPr>
                <w:lang w:val="en"/>
              </w:rPr>
              <w:t xml:space="preserve"> and </w:t>
            </w:r>
            <w:r>
              <w:rPr>
                <w:lang w:val="en"/>
              </w:rPr>
              <w:t xml:space="preserve">open </w:t>
            </w:r>
            <w:r w:rsidRPr="00015ED9">
              <w:rPr>
                <w:lang w:val="en"/>
              </w:rPr>
              <w:t xml:space="preserve">to </w:t>
            </w:r>
            <w:r>
              <w:rPr>
                <w:lang w:val="en"/>
              </w:rPr>
              <w:t>using</w:t>
            </w:r>
            <w:r w:rsidRPr="007F6D14">
              <w:rPr>
                <w:lang w:val="en"/>
              </w:rPr>
              <w:t xml:space="preserve"> web frameworks such as </w:t>
            </w:r>
            <w:r w:rsidR="00F83C80">
              <w:rPr>
                <w:lang w:val="en"/>
              </w:rPr>
              <w:t>Node</w:t>
            </w:r>
            <w:r w:rsidRPr="007F6D14">
              <w:rPr>
                <w:lang w:val="en"/>
              </w:rPr>
              <w:t xml:space="preserve"> and AngularJS.</w:t>
            </w:r>
          </w:p>
          <w:p w14:paraId="32305E22" w14:textId="77777777" w:rsidR="007F6D14" w:rsidRPr="00656B06" w:rsidRDefault="007F6D14" w:rsidP="007F6D14">
            <w:pPr>
              <w:pStyle w:val="TextedeCV"/>
              <w:numPr>
                <w:ilvl w:val="0"/>
                <w:numId w:val="6"/>
              </w:numPr>
              <w:rPr>
                <w:lang w:val="en-US"/>
              </w:rPr>
            </w:pPr>
            <w:r w:rsidRPr="007F6D14">
              <w:rPr>
                <w:lang w:val="en"/>
              </w:rPr>
              <w:t>Data structures and algorithms: Strong understanding of fundamental data structures and algorithms, including sorting, searching and graph algorithms.</w:t>
            </w:r>
          </w:p>
          <w:p w14:paraId="4D48A410" w14:textId="1A46A848" w:rsidR="007F6D14" w:rsidRPr="009950C5" w:rsidRDefault="007F6D14" w:rsidP="007F6D14">
            <w:pPr>
              <w:pStyle w:val="TextedeCV"/>
              <w:numPr>
                <w:ilvl w:val="0"/>
                <w:numId w:val="6"/>
              </w:numPr>
              <w:rPr>
                <w:lang w:val="en-US"/>
              </w:rPr>
            </w:pPr>
            <w:r w:rsidRPr="007F6D14">
              <w:rPr>
                <w:lang w:val="en"/>
              </w:rPr>
              <w:t>Databases: Proficiency in SQL and experience working with relational databases such as MySQL</w:t>
            </w:r>
          </w:p>
          <w:p w14:paraId="23B2A0E8" w14:textId="120DCC0C" w:rsidR="009950C5" w:rsidRPr="00656B06" w:rsidRDefault="009950C5" w:rsidP="007F6D14">
            <w:pPr>
              <w:pStyle w:val="TextedeCV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Visual studio, visual studio code</w:t>
            </w:r>
            <w:r w:rsidR="00E44710">
              <w:rPr>
                <w:lang w:val="en-US"/>
              </w:rPr>
              <w:t>, GIT</w:t>
            </w:r>
          </w:p>
          <w:p w14:paraId="7448EDE0" w14:textId="77777777" w:rsidR="00D154DB" w:rsidRPr="00656B06" w:rsidRDefault="007F6D14" w:rsidP="00D154DB">
            <w:pPr>
              <w:pStyle w:val="TextedeCV"/>
              <w:numPr>
                <w:ilvl w:val="0"/>
                <w:numId w:val="6"/>
              </w:numPr>
              <w:rPr>
                <w:lang w:val="en-US"/>
              </w:rPr>
            </w:pPr>
            <w:r w:rsidRPr="007F6D14">
              <w:rPr>
                <w:lang w:val="en"/>
              </w:rPr>
              <w:t>Experience working with Linux/Unix and Windows operating systems.</w:t>
            </w:r>
          </w:p>
          <w:p w14:paraId="63068C57" w14:textId="3D3B8CA1" w:rsidR="00D154DB" w:rsidRDefault="000E443C" w:rsidP="00D154DB">
            <w:pPr>
              <w:pStyle w:val="TextedeCV"/>
              <w:rPr>
                <w:lang w:val="fr-CA"/>
              </w:rPr>
            </w:pPr>
            <w:r>
              <w:rPr>
                <w:lang w:val="en"/>
              </w:rPr>
              <w:t>Other s</w:t>
            </w:r>
            <w:r w:rsidR="00D154DB">
              <w:rPr>
                <w:lang w:val="en"/>
              </w:rPr>
              <w:t>kills</w:t>
            </w:r>
            <w:r w:rsidR="000D7F76">
              <w:rPr>
                <w:lang w:val="en"/>
              </w:rPr>
              <w:t>:</w:t>
            </w:r>
          </w:p>
          <w:p w14:paraId="58BDB633" w14:textId="7167A035" w:rsidR="00D154DB" w:rsidRDefault="00D154DB" w:rsidP="00D154DB">
            <w:pPr>
              <w:pStyle w:val="TextedeCV"/>
              <w:numPr>
                <w:ilvl w:val="0"/>
                <w:numId w:val="10"/>
              </w:numPr>
              <w:rPr>
                <w:lang w:val="fr-CA"/>
              </w:rPr>
            </w:pPr>
            <w:r>
              <w:rPr>
                <w:lang w:val="en"/>
              </w:rPr>
              <w:t>Teamwork and</w:t>
            </w:r>
            <w:r w:rsidR="00350BA9">
              <w:rPr>
                <w:lang w:val="en"/>
              </w:rPr>
              <w:t xml:space="preserve"> good</w:t>
            </w:r>
            <w:r>
              <w:rPr>
                <w:lang w:val="en"/>
              </w:rPr>
              <w:t xml:space="preserve"> time management</w:t>
            </w:r>
          </w:p>
          <w:p w14:paraId="269B281D" w14:textId="55F28A86" w:rsidR="00D154DB" w:rsidRPr="00656B06" w:rsidRDefault="00D154DB" w:rsidP="00D154DB">
            <w:pPr>
              <w:pStyle w:val="TextedeCV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"/>
              </w:rPr>
              <w:t xml:space="preserve">Quick resolution and </w:t>
            </w:r>
            <w:r w:rsidR="000E443C">
              <w:rPr>
                <w:lang w:val="en"/>
              </w:rPr>
              <w:t>critical thinking</w:t>
            </w:r>
          </w:p>
          <w:p w14:paraId="59E9AECA" w14:textId="610E56B0" w:rsidR="00D154DB" w:rsidRPr="00656B06" w:rsidRDefault="00D154DB" w:rsidP="00D154DB">
            <w:pPr>
              <w:pStyle w:val="TextedeCV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"/>
              </w:rPr>
              <w:t>Easy to adapt and attentive to detail</w:t>
            </w:r>
          </w:p>
        </w:tc>
      </w:tr>
      <w:tr w:rsidR="002F5E9A" w14:paraId="6E305895" w14:textId="77777777" w:rsidTr="00D154DB">
        <w:tc>
          <w:tcPr>
            <w:tcW w:w="2220" w:type="dxa"/>
            <w:tcMar>
              <w:right w:w="475" w:type="dxa"/>
            </w:tcMar>
          </w:tcPr>
          <w:p w14:paraId="648F2E31" w14:textId="75DDD5B5" w:rsidR="002F5E9A" w:rsidRDefault="002F5E9A">
            <w:pPr>
              <w:pStyle w:val="Titre1"/>
              <w:rPr>
                <w:lang w:bidi="fr-FR"/>
              </w:rPr>
            </w:pPr>
            <w:r>
              <w:rPr>
                <w:lang w:val="en" w:bidi="fr-FR"/>
              </w:rPr>
              <w:t>Important course</w:t>
            </w:r>
          </w:p>
        </w:tc>
        <w:tc>
          <w:tcPr>
            <w:tcW w:w="7526" w:type="dxa"/>
          </w:tcPr>
          <w:p w14:paraId="35FCD454" w14:textId="7F71BA5F" w:rsidR="002F5E9A" w:rsidRDefault="0043416C" w:rsidP="0043416C">
            <w:pPr>
              <w:pStyle w:val="TextedeCV"/>
              <w:numPr>
                <w:ilvl w:val="0"/>
                <w:numId w:val="5"/>
              </w:numPr>
            </w:pPr>
            <w:r>
              <w:rPr>
                <w:lang w:val="en"/>
              </w:rPr>
              <w:t>Discrete structure and algorithm</w:t>
            </w:r>
          </w:p>
          <w:p w14:paraId="015BD7B0" w14:textId="3363E35F" w:rsidR="0043416C" w:rsidRDefault="0043416C" w:rsidP="0043416C">
            <w:pPr>
              <w:pStyle w:val="TextedeCV"/>
              <w:numPr>
                <w:ilvl w:val="0"/>
                <w:numId w:val="5"/>
              </w:numPr>
            </w:pPr>
            <w:r>
              <w:rPr>
                <w:lang w:val="en"/>
              </w:rPr>
              <w:t>Computer architecture</w:t>
            </w:r>
          </w:p>
          <w:p w14:paraId="1A16948C" w14:textId="2EF96CC8" w:rsidR="0043416C" w:rsidRDefault="0043416C" w:rsidP="0043416C">
            <w:pPr>
              <w:pStyle w:val="TextedeCV"/>
              <w:numPr>
                <w:ilvl w:val="0"/>
                <w:numId w:val="5"/>
              </w:numPr>
            </w:pPr>
            <w:r>
              <w:rPr>
                <w:lang w:val="en"/>
              </w:rPr>
              <w:t>C++ programming and OOP concept</w:t>
            </w:r>
          </w:p>
          <w:p w14:paraId="31CF0ECC" w14:textId="4C7809E1" w:rsidR="0043416C" w:rsidRDefault="0043416C" w:rsidP="0043416C">
            <w:pPr>
              <w:pStyle w:val="TextedeCV"/>
              <w:numPr>
                <w:ilvl w:val="0"/>
                <w:numId w:val="5"/>
              </w:numPr>
            </w:pPr>
            <w:r>
              <w:rPr>
                <w:lang w:val="en"/>
              </w:rPr>
              <w:t>Digital system</w:t>
            </w:r>
          </w:p>
          <w:p w14:paraId="767EFED2" w14:textId="471690AF" w:rsidR="0043416C" w:rsidRDefault="0043416C" w:rsidP="0043416C">
            <w:pPr>
              <w:pStyle w:val="TextedeCV"/>
              <w:numPr>
                <w:ilvl w:val="0"/>
                <w:numId w:val="5"/>
              </w:numPr>
            </w:pPr>
            <w:r>
              <w:rPr>
                <w:lang w:val="en"/>
              </w:rPr>
              <w:t>Java programming and OOP concept</w:t>
            </w:r>
          </w:p>
          <w:p w14:paraId="47B9624A" w14:textId="1760FA17" w:rsidR="0043416C" w:rsidRDefault="0043416C" w:rsidP="0043416C">
            <w:pPr>
              <w:pStyle w:val="TextedeCV"/>
              <w:numPr>
                <w:ilvl w:val="0"/>
                <w:numId w:val="5"/>
              </w:numPr>
            </w:pPr>
            <w:r>
              <w:rPr>
                <w:lang w:val="en"/>
              </w:rPr>
              <w:t>Communication and networking</w:t>
            </w:r>
          </w:p>
          <w:p w14:paraId="00FDFDB6" w14:textId="2908524A" w:rsidR="0043416C" w:rsidRDefault="0043416C" w:rsidP="0043416C">
            <w:pPr>
              <w:pStyle w:val="TextedeCV"/>
              <w:numPr>
                <w:ilvl w:val="0"/>
                <w:numId w:val="5"/>
              </w:numPr>
            </w:pPr>
            <w:r>
              <w:rPr>
                <w:lang w:val="en"/>
              </w:rPr>
              <w:t>Introduction to formal language</w:t>
            </w:r>
          </w:p>
          <w:p w14:paraId="63EBF55A" w14:textId="62AD860F" w:rsidR="0043416C" w:rsidRDefault="0043416C">
            <w:pPr>
              <w:pStyle w:val="TextedeCV"/>
            </w:pPr>
          </w:p>
        </w:tc>
      </w:tr>
      <w:tr w:rsidR="002F5E9A" w:rsidRPr="00BF2112" w14:paraId="5C6F9E33" w14:textId="77777777" w:rsidTr="00D154DB">
        <w:tc>
          <w:tcPr>
            <w:tcW w:w="2220" w:type="dxa"/>
            <w:tcMar>
              <w:right w:w="475" w:type="dxa"/>
            </w:tcMar>
          </w:tcPr>
          <w:p w14:paraId="75C02D31" w14:textId="754BB68F" w:rsidR="002F5E9A" w:rsidRDefault="002F5E9A">
            <w:pPr>
              <w:pStyle w:val="Titre1"/>
              <w:rPr>
                <w:lang w:bidi="fr-FR"/>
              </w:rPr>
            </w:pPr>
            <w:r>
              <w:rPr>
                <w:lang w:val="en" w:bidi="fr-FR"/>
              </w:rPr>
              <w:lastRenderedPageBreak/>
              <w:t>project</w:t>
            </w:r>
          </w:p>
        </w:tc>
        <w:tc>
          <w:tcPr>
            <w:tcW w:w="7526" w:type="dxa"/>
          </w:tcPr>
          <w:p w14:paraId="5F34E57C" w14:textId="668A8A61" w:rsidR="00A62A85" w:rsidRPr="00656B06" w:rsidRDefault="00513987" w:rsidP="00A62A85">
            <w:pPr>
              <w:pStyle w:val="Listepuces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"/>
              </w:rPr>
              <w:t>Sudoku games using</w:t>
            </w:r>
            <w:r w:rsidR="00A62A85">
              <w:rPr>
                <w:lang w:val="en"/>
              </w:rPr>
              <w:t xml:space="preserve"> multidimensional </w:t>
            </w:r>
            <w:r>
              <w:rPr>
                <w:lang w:val="en"/>
              </w:rPr>
              <w:t>arrays</w:t>
            </w:r>
            <w:r w:rsidR="00A62A85">
              <w:rPr>
                <w:lang w:val="en"/>
              </w:rPr>
              <w:t xml:space="preserve"> in </w:t>
            </w:r>
            <w:r w:rsidR="00113D12">
              <w:rPr>
                <w:lang w:val="en"/>
              </w:rPr>
              <w:t>C++.</w:t>
            </w:r>
          </w:p>
          <w:p w14:paraId="1E9965B3" w14:textId="3AD5F598" w:rsidR="00A62A85" w:rsidRPr="00656B06" w:rsidRDefault="00A62A85" w:rsidP="00A62A85">
            <w:pPr>
              <w:pStyle w:val="Listepuces"/>
              <w:numPr>
                <w:ilvl w:val="0"/>
                <w:numId w:val="11"/>
              </w:numPr>
              <w:rPr>
                <w:sz w:val="22"/>
                <w:szCs w:val="22"/>
                <w:lang w:val="en-US"/>
              </w:rPr>
            </w:pPr>
            <w:r>
              <w:rPr>
                <w:b/>
                <w:bCs/>
                <w:lang w:val="en"/>
              </w:rPr>
              <w:t>C++</w:t>
            </w:r>
            <w:r>
              <w:rPr>
                <w:lang w:val="en"/>
              </w:rPr>
              <w:t xml:space="preserve"> Banking </w:t>
            </w:r>
            <w:r w:rsidR="00113D12">
              <w:rPr>
                <w:lang w:val="en"/>
              </w:rPr>
              <w:t xml:space="preserve">Simulation </w:t>
            </w:r>
            <w:r w:rsidR="000D7F76">
              <w:rPr>
                <w:lang w:val="en"/>
              </w:rPr>
              <w:t>System:</w:t>
            </w:r>
            <w:r>
              <w:rPr>
                <w:lang w:val="en"/>
              </w:rPr>
              <w:t xml:space="preserve"> Working with Classes, Templates, and Queues</w:t>
            </w:r>
          </w:p>
          <w:p w14:paraId="26887CCC" w14:textId="16B032D9" w:rsidR="00A62A85" w:rsidRPr="00656B06" w:rsidRDefault="00A62A85" w:rsidP="00A62A85">
            <w:pPr>
              <w:pStyle w:val="Listepuces"/>
              <w:numPr>
                <w:ilvl w:val="0"/>
                <w:numId w:val="11"/>
              </w:numPr>
              <w:rPr>
                <w:sz w:val="22"/>
                <w:szCs w:val="22"/>
                <w:lang w:val="en-US"/>
              </w:rPr>
            </w:pPr>
            <w:r>
              <w:rPr>
                <w:lang w:val="en"/>
              </w:rPr>
              <w:t xml:space="preserve">Client-server communication by socket programming in </w:t>
            </w:r>
            <w:r>
              <w:rPr>
                <w:b/>
                <w:bCs/>
                <w:lang w:val="en"/>
              </w:rPr>
              <w:t>C++</w:t>
            </w:r>
          </w:p>
          <w:p w14:paraId="009B6097" w14:textId="1690CC0E" w:rsidR="00872764" w:rsidRPr="00656B06" w:rsidRDefault="00F06871" w:rsidP="00A62A85">
            <w:pPr>
              <w:pStyle w:val="Listepuces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"/>
              </w:rPr>
              <w:t>Solution of a chess game in C++</w:t>
            </w:r>
          </w:p>
          <w:p w14:paraId="3421FB3D" w14:textId="2C5D8514" w:rsidR="00872764" w:rsidRPr="00656B06" w:rsidRDefault="0086023D" w:rsidP="00872764">
            <w:pPr>
              <w:pStyle w:val="TextedeCV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"/>
              </w:rPr>
              <w:t>Implementation</w:t>
            </w:r>
            <w:r w:rsidR="00F83EEC">
              <w:rPr>
                <w:lang w:val="en"/>
              </w:rPr>
              <w:t xml:space="preserve"> of a</w:t>
            </w:r>
            <w:r>
              <w:rPr>
                <w:lang w:val="en"/>
              </w:rPr>
              <w:t xml:space="preserve"> </w:t>
            </w:r>
            <w:r w:rsidR="00113D12">
              <w:rPr>
                <w:lang w:val="en"/>
              </w:rPr>
              <w:t>double</w:t>
            </w:r>
            <w:r>
              <w:rPr>
                <w:lang w:val="en"/>
              </w:rPr>
              <w:t xml:space="preserve">-ended priority </w:t>
            </w:r>
            <w:r w:rsidR="00113D12">
              <w:rPr>
                <w:lang w:val="en"/>
              </w:rPr>
              <w:t>queue</w:t>
            </w:r>
            <w:r>
              <w:rPr>
                <w:lang w:val="en"/>
              </w:rPr>
              <w:t xml:space="preserve"> </w:t>
            </w:r>
            <w:r w:rsidRPr="00A62A85">
              <w:rPr>
                <w:lang w:val="en"/>
              </w:rPr>
              <w:t>in</w:t>
            </w:r>
            <w:r>
              <w:rPr>
                <w:lang w:val="en"/>
              </w:rPr>
              <w:t xml:space="preserve"> J</w:t>
            </w:r>
            <w:r w:rsidR="00A62A85">
              <w:rPr>
                <w:lang w:val="en"/>
              </w:rPr>
              <w:t>ava</w:t>
            </w:r>
          </w:p>
          <w:p w14:paraId="55A6F262" w14:textId="2CDD4307" w:rsidR="0086023D" w:rsidRPr="00656B06" w:rsidRDefault="0086023D" w:rsidP="00A62A85">
            <w:pPr>
              <w:pStyle w:val="TextedeCV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"/>
              </w:rPr>
              <w:t xml:space="preserve">Stack, chained list, </w:t>
            </w:r>
            <w:r w:rsidR="00113D12">
              <w:rPr>
                <w:lang w:val="en"/>
              </w:rPr>
              <w:t>tree,</w:t>
            </w:r>
            <w:r>
              <w:rPr>
                <w:lang w:val="en"/>
              </w:rPr>
              <w:t xml:space="preserve"> and graph implementation in Java</w:t>
            </w:r>
          </w:p>
          <w:p w14:paraId="00AD75FE" w14:textId="77777777" w:rsidR="00872764" w:rsidRPr="00656B06" w:rsidRDefault="00872764" w:rsidP="00872764">
            <w:pPr>
              <w:pStyle w:val="Listepuces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"/>
              </w:rPr>
              <w:t>Basic program in NASM (assembler)</w:t>
            </w:r>
          </w:p>
          <w:p w14:paraId="2C24E3D0" w14:textId="77777777" w:rsidR="00872764" w:rsidRPr="00BF2112" w:rsidRDefault="00872764" w:rsidP="00A62A85">
            <w:pPr>
              <w:pStyle w:val="TextedeCV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"/>
              </w:rPr>
              <w:t xml:space="preserve">Programming a website using HTML, </w:t>
            </w:r>
            <w:r w:rsidR="00113D12">
              <w:rPr>
                <w:lang w:val="en"/>
              </w:rPr>
              <w:t>CSS,</w:t>
            </w:r>
            <w:r>
              <w:rPr>
                <w:lang w:val="en"/>
              </w:rPr>
              <w:t xml:space="preserve"> JavaScript</w:t>
            </w:r>
            <w:r w:rsidR="001B1A7A">
              <w:rPr>
                <w:lang w:val="en"/>
              </w:rPr>
              <w:t xml:space="preserve"> and PHP</w:t>
            </w:r>
            <w:r>
              <w:rPr>
                <w:lang w:val="en"/>
              </w:rPr>
              <w:t xml:space="preserve"> only</w:t>
            </w:r>
          </w:p>
          <w:p w14:paraId="6892A277" w14:textId="58F14757" w:rsidR="00BF2112" w:rsidRPr="00656B06" w:rsidRDefault="00BF2112" w:rsidP="00A62A85">
            <w:pPr>
              <w:pStyle w:val="TextedeCV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 xml:space="preserve">Personal portfolio using React </w:t>
            </w:r>
            <w:r w:rsidR="006E560A">
              <w:rPr>
                <w:lang w:val="en-US"/>
              </w:rPr>
              <w:t>J</w:t>
            </w:r>
            <w:r>
              <w:rPr>
                <w:lang w:val="en-US"/>
              </w:rPr>
              <w:t>s</w:t>
            </w:r>
          </w:p>
        </w:tc>
      </w:tr>
      <w:tr w:rsidR="002F5E9A" w14:paraId="0944951A" w14:textId="77777777" w:rsidTr="00D154DB">
        <w:trPr>
          <w:trHeight w:val="350"/>
        </w:trPr>
        <w:tc>
          <w:tcPr>
            <w:tcW w:w="2220" w:type="dxa"/>
            <w:tcMar>
              <w:right w:w="475" w:type="dxa"/>
            </w:tcMar>
          </w:tcPr>
          <w:p w14:paraId="5348BAD9" w14:textId="3E499EAF" w:rsidR="002F5E9A" w:rsidRDefault="0096389B" w:rsidP="002F5E9A">
            <w:pPr>
              <w:pStyle w:val="Titre1"/>
            </w:pPr>
            <w:r>
              <w:rPr>
                <w:lang w:val="en" w:bidi="fr-FR"/>
              </w:rPr>
              <w:t>Education</w:t>
            </w:r>
          </w:p>
        </w:tc>
        <w:tc>
          <w:tcPr>
            <w:tcW w:w="7526" w:type="dxa"/>
          </w:tcPr>
          <w:p w14:paraId="5148E1F4" w14:textId="1CBEFDC7" w:rsidR="002F5E9A" w:rsidRPr="00656B06" w:rsidRDefault="0096389B" w:rsidP="002F5E9A">
            <w:pPr>
              <w:pStyle w:val="Titre2"/>
              <w:rPr>
                <w:rFonts w:asciiTheme="minorHAnsi" w:hAnsiTheme="minorHAnsi"/>
                <w:b w:val="0"/>
                <w:bCs w:val="0"/>
                <w:lang w:val="en-US"/>
              </w:rPr>
            </w:pPr>
            <w:r w:rsidRPr="0096389B">
              <w:rPr>
                <w:lang w:val="en"/>
              </w:rPr>
              <w:t xml:space="preserve">Bachelor of Applied Computer Science, </w:t>
            </w:r>
            <w:r w:rsidRPr="0096389B">
              <w:rPr>
                <w:b w:val="0"/>
                <w:bCs w:val="0"/>
                <w:lang w:val="en"/>
              </w:rPr>
              <w:t>University of Moncton (January 2021- May 2022).</w:t>
            </w:r>
          </w:p>
          <w:p w14:paraId="2B8C6818" w14:textId="7352A881" w:rsidR="0096389B" w:rsidRDefault="0096389B" w:rsidP="002F5E9A">
            <w:pPr>
              <w:pStyle w:val="TextedeCV"/>
              <w:rPr>
                <w:lang w:val="en"/>
              </w:rPr>
            </w:pPr>
            <w:r>
              <w:rPr>
                <w:lang w:val="en"/>
              </w:rPr>
              <w:t>GPA: 4.3/4.3</w:t>
            </w:r>
          </w:p>
          <w:p w14:paraId="45174011" w14:textId="77777777" w:rsidR="0026544F" w:rsidRPr="00656B06" w:rsidRDefault="0026544F" w:rsidP="002F5E9A">
            <w:pPr>
              <w:pStyle w:val="TextedeCV"/>
              <w:rPr>
                <w:lang w:val="en-US"/>
              </w:rPr>
            </w:pPr>
          </w:p>
          <w:p w14:paraId="767EE0F1" w14:textId="77777777" w:rsidR="0096389B" w:rsidRPr="00656B06" w:rsidRDefault="0096389B" w:rsidP="0096389B">
            <w:pPr>
              <w:pStyle w:val="Titre2"/>
              <w:rPr>
                <w:rStyle w:val="Rfrencelgre"/>
                <w:rFonts w:asciiTheme="minorHAnsi" w:hAnsiTheme="minorHAnsi"/>
                <w:color w:val="auto"/>
                <w:lang w:val="en-US"/>
              </w:rPr>
            </w:pPr>
            <w:r w:rsidRPr="0096389B">
              <w:rPr>
                <w:bCs w:val="0"/>
                <w:lang w:val="en"/>
              </w:rPr>
              <w:t xml:space="preserve">Bachelor of Science in COMPUTER Science, </w:t>
            </w:r>
            <w:r w:rsidRPr="0096389B">
              <w:rPr>
                <w:b w:val="0"/>
                <w:color w:val="auto"/>
                <w:lang w:val="en"/>
              </w:rPr>
              <w:t>University of Ottawa</w:t>
            </w:r>
            <w:r w:rsidRPr="0096389B">
              <w:rPr>
                <w:rStyle w:val="Rfrencelgre"/>
                <w:color w:val="auto"/>
                <w:lang w:val="en"/>
              </w:rPr>
              <w:t xml:space="preserve"> (September 2022- present).</w:t>
            </w:r>
          </w:p>
          <w:p w14:paraId="67281F45" w14:textId="57BE28D9" w:rsidR="0096389B" w:rsidRDefault="0096389B" w:rsidP="002F5E9A">
            <w:pPr>
              <w:pStyle w:val="TextedeCV"/>
            </w:pPr>
            <w:r>
              <w:rPr>
                <w:lang w:val="en"/>
              </w:rPr>
              <w:t>GPA: 9.6/10</w:t>
            </w:r>
          </w:p>
        </w:tc>
      </w:tr>
      <w:tr w:rsidR="002F5E9A" w14:paraId="0E832AFB" w14:textId="77777777" w:rsidTr="00D154DB">
        <w:tc>
          <w:tcPr>
            <w:tcW w:w="2220" w:type="dxa"/>
            <w:tcMar>
              <w:right w:w="475" w:type="dxa"/>
            </w:tcMar>
          </w:tcPr>
          <w:p w14:paraId="01B43AB5" w14:textId="35BC53C4" w:rsidR="002F5E9A" w:rsidRDefault="002F5E9A" w:rsidP="002F5E9A">
            <w:pPr>
              <w:pStyle w:val="Titre1"/>
              <w:rPr>
                <w:lang w:bidi="fr-FR"/>
              </w:rPr>
            </w:pPr>
            <w:r>
              <w:rPr>
                <w:lang w:val="en" w:bidi="fr-FR"/>
              </w:rPr>
              <w:t>Experiment</w:t>
            </w:r>
          </w:p>
        </w:tc>
        <w:tc>
          <w:tcPr>
            <w:tcW w:w="7526" w:type="dxa"/>
          </w:tcPr>
          <w:p w14:paraId="14E6442C" w14:textId="66FC00DE" w:rsidR="002F5E9A" w:rsidRPr="00656B06" w:rsidRDefault="00142D5A" w:rsidP="002F5E9A">
            <w:pPr>
              <w:pStyle w:val="Titre2"/>
              <w:rPr>
                <w:lang w:val="en-US"/>
              </w:rPr>
            </w:pPr>
            <w:r w:rsidRPr="00142D5A">
              <w:rPr>
                <w:lang w:val="en" w:bidi="fr-FR"/>
              </w:rPr>
              <w:t xml:space="preserve">Apple Technical Assistant, </w:t>
            </w:r>
            <w:r w:rsidRPr="00142D5A">
              <w:rPr>
                <w:lang w:val="en"/>
              </w:rPr>
              <w:t>Teleperformance (Remote)</w:t>
            </w:r>
          </w:p>
          <w:p w14:paraId="60D207C7" w14:textId="5B377130" w:rsidR="002F5E9A" w:rsidRDefault="008A1BF9" w:rsidP="008A1BF9">
            <w:pPr>
              <w:pStyle w:val="Titre3"/>
              <w:spacing w:line="259" w:lineRule="auto"/>
            </w:pPr>
            <w:r>
              <w:rPr>
                <w:lang w:val="en"/>
              </w:rPr>
              <w:t>July 2022</w:t>
            </w:r>
            <w:r>
              <w:rPr>
                <w:lang w:val="en" w:bidi="fr-FR"/>
              </w:rPr>
              <w:t xml:space="preserve"> – </w:t>
            </w:r>
            <w:r>
              <w:rPr>
                <w:lang w:val="en"/>
              </w:rPr>
              <w:t>Now</w:t>
            </w:r>
          </w:p>
          <w:p w14:paraId="76465F0A" w14:textId="0C166537" w:rsidR="00142D5A" w:rsidRPr="00656B06" w:rsidRDefault="00142D5A" w:rsidP="005608B0">
            <w:pPr>
              <w:pStyle w:val="Paragraphedeliste"/>
              <w:numPr>
                <w:ilvl w:val="0"/>
                <w:numId w:val="4"/>
              </w:numPr>
              <w:rPr>
                <w:sz w:val="22"/>
                <w:szCs w:val="22"/>
                <w:lang w:val="en-US"/>
              </w:rPr>
            </w:pPr>
            <w:r>
              <w:rPr>
                <w:lang w:val="en"/>
              </w:rPr>
              <w:t xml:space="preserve">Resolve </w:t>
            </w:r>
            <w:r w:rsidR="0026544F">
              <w:rPr>
                <w:lang w:val="en"/>
              </w:rPr>
              <w:t>technical issues</w:t>
            </w:r>
            <w:r>
              <w:rPr>
                <w:lang w:val="en"/>
              </w:rPr>
              <w:t xml:space="preserve"> using established diagnostic tools and procedures on the first </w:t>
            </w:r>
            <w:r w:rsidR="0026544F">
              <w:rPr>
                <w:lang w:val="en"/>
              </w:rPr>
              <w:t>call,</w:t>
            </w:r>
          </w:p>
          <w:p w14:paraId="4D4B13C3" w14:textId="77777777" w:rsidR="00142D5A" w:rsidRPr="00656B06" w:rsidRDefault="00142D5A" w:rsidP="005608B0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"/>
              </w:rPr>
              <w:t>Build and maintain positive relationships with customers by offering customized solutions,</w:t>
            </w:r>
          </w:p>
          <w:p w14:paraId="6B98F812" w14:textId="77777777" w:rsidR="00142D5A" w:rsidRPr="00656B06" w:rsidRDefault="00142D5A" w:rsidP="005608B0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"/>
              </w:rPr>
              <w:t>Schedule a service call and follow up with the client.</w:t>
            </w:r>
          </w:p>
          <w:p w14:paraId="5BD19B2E" w14:textId="77777777" w:rsidR="00142D5A" w:rsidRPr="00656B06" w:rsidRDefault="00142D5A" w:rsidP="00142D5A">
            <w:pPr>
              <w:pStyle w:val="Paragraphedeliste"/>
              <w:rPr>
                <w:lang w:val="en-US"/>
              </w:rPr>
            </w:pPr>
          </w:p>
          <w:p w14:paraId="6596DDEC" w14:textId="77777777" w:rsidR="005608B0" w:rsidRPr="00656B06" w:rsidRDefault="005608B0" w:rsidP="005608B0">
            <w:pPr>
              <w:pStyle w:val="Titre2"/>
              <w:rPr>
                <w:lang w:val="en-US"/>
              </w:rPr>
            </w:pPr>
            <w:r>
              <w:rPr>
                <w:lang w:val="en"/>
              </w:rPr>
              <w:t>Customer Service</w:t>
            </w:r>
            <w:r>
              <w:rPr>
                <w:lang w:val="en" w:bidi="fr-FR"/>
              </w:rPr>
              <w:t xml:space="preserve">, </w:t>
            </w:r>
            <w:r>
              <w:rPr>
                <w:rStyle w:val="Rfrencelgre"/>
                <w:color w:val="auto"/>
                <w:lang w:val="en"/>
              </w:rPr>
              <w:t>Simons(Ottawa)</w:t>
            </w:r>
          </w:p>
          <w:p w14:paraId="4E342F69" w14:textId="5400B755" w:rsidR="002F5E9A" w:rsidRPr="00656B06" w:rsidRDefault="008A1BF9" w:rsidP="00004F24">
            <w:pPr>
              <w:pStyle w:val="Titre3"/>
              <w:spacing w:line="259" w:lineRule="auto"/>
              <w:rPr>
                <w:lang w:val="en-US"/>
              </w:rPr>
            </w:pPr>
            <w:r>
              <w:rPr>
                <w:lang w:val="en"/>
              </w:rPr>
              <w:t>July</w:t>
            </w:r>
            <w:r>
              <w:rPr>
                <w:lang w:val="en" w:bidi="fr-FR"/>
              </w:rPr>
              <w:t xml:space="preserve"> – July 2022</w:t>
            </w:r>
          </w:p>
          <w:p w14:paraId="1D116384" w14:textId="77777777" w:rsidR="005608B0" w:rsidRDefault="005608B0" w:rsidP="005608B0">
            <w:pPr>
              <w:pStyle w:val="Paragraphedeliste"/>
              <w:numPr>
                <w:ilvl w:val="0"/>
                <w:numId w:val="4"/>
              </w:numPr>
            </w:pPr>
            <w:r>
              <w:rPr>
                <w:lang w:val="en" w:bidi="fr-FR"/>
              </w:rPr>
              <w:t>Socialize with customers,</w:t>
            </w:r>
          </w:p>
          <w:p w14:paraId="3F238E01" w14:textId="77777777" w:rsidR="005608B0" w:rsidRDefault="005608B0" w:rsidP="005608B0">
            <w:pPr>
              <w:pStyle w:val="Paragraphedeliste"/>
              <w:numPr>
                <w:ilvl w:val="0"/>
                <w:numId w:val="4"/>
              </w:numPr>
            </w:pPr>
            <w:r>
              <w:rPr>
                <w:lang w:val="en" w:bidi="fr-FR"/>
              </w:rPr>
              <w:t xml:space="preserve">Make payments at checkout, </w:t>
            </w:r>
          </w:p>
          <w:p w14:paraId="520B880A" w14:textId="6B411283" w:rsidR="005608B0" w:rsidRPr="00656B06" w:rsidRDefault="005608B0" w:rsidP="005608B0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"/>
              </w:rPr>
              <w:t>Work with bar readers or other electronic devices.</w:t>
            </w:r>
          </w:p>
          <w:p w14:paraId="3A700B6C" w14:textId="24CDDFA9" w:rsidR="005608B0" w:rsidRPr="00656B06" w:rsidRDefault="005608B0" w:rsidP="005608B0">
            <w:pPr>
              <w:rPr>
                <w:lang w:val="en-US"/>
              </w:rPr>
            </w:pPr>
          </w:p>
          <w:p w14:paraId="5A0E6A59" w14:textId="77777777" w:rsidR="005608B0" w:rsidRPr="00656B06" w:rsidRDefault="005608B0" w:rsidP="005608B0">
            <w:pPr>
              <w:pStyle w:val="Titre2"/>
              <w:rPr>
                <w:lang w:val="en-US"/>
              </w:rPr>
            </w:pPr>
            <w:r>
              <w:rPr>
                <w:lang w:val="en"/>
              </w:rPr>
              <w:t>Customer Service</w:t>
            </w:r>
            <w:r>
              <w:rPr>
                <w:lang w:val="en" w:bidi="fr-FR"/>
              </w:rPr>
              <w:t xml:space="preserve">, </w:t>
            </w:r>
            <w:r>
              <w:rPr>
                <w:rStyle w:val="Rfrencelgre"/>
                <w:color w:val="auto"/>
                <w:lang w:val="en"/>
              </w:rPr>
              <w:t>Ceps (Moncton)</w:t>
            </w:r>
          </w:p>
          <w:p w14:paraId="3962743C" w14:textId="1C4C74F4" w:rsidR="005608B0" w:rsidRPr="00656B06" w:rsidRDefault="008A1BF9" w:rsidP="008A1BF9">
            <w:pPr>
              <w:pStyle w:val="Titre3"/>
              <w:spacing w:line="259" w:lineRule="auto"/>
              <w:rPr>
                <w:lang w:val="en-US"/>
              </w:rPr>
            </w:pPr>
            <w:r>
              <w:rPr>
                <w:lang w:val="en"/>
              </w:rPr>
              <w:t xml:space="preserve">September </w:t>
            </w:r>
            <w:r w:rsidR="0026544F">
              <w:rPr>
                <w:lang w:val="en"/>
              </w:rPr>
              <w:t xml:space="preserve">2021 </w:t>
            </w:r>
            <w:r w:rsidR="0026544F">
              <w:rPr>
                <w:lang w:val="en" w:bidi="fr-FR"/>
              </w:rPr>
              <w:t>–</w:t>
            </w:r>
            <w:r>
              <w:rPr>
                <w:lang w:val="en" w:bidi="fr-FR"/>
              </w:rPr>
              <w:t xml:space="preserve"> July 2022</w:t>
            </w:r>
          </w:p>
          <w:p w14:paraId="53A8E79D" w14:textId="77777777" w:rsidR="005608B0" w:rsidRDefault="005608B0" w:rsidP="005608B0">
            <w:pPr>
              <w:pStyle w:val="Paragraphedeliste"/>
              <w:numPr>
                <w:ilvl w:val="0"/>
                <w:numId w:val="4"/>
              </w:numPr>
            </w:pPr>
            <w:r>
              <w:rPr>
                <w:lang w:val="en" w:bidi="fr-FR"/>
              </w:rPr>
              <w:t xml:space="preserve">Manage customer subscriptions, </w:t>
            </w:r>
          </w:p>
          <w:p w14:paraId="11CA65E1" w14:textId="77777777" w:rsidR="005608B0" w:rsidRDefault="005608B0" w:rsidP="005608B0">
            <w:pPr>
              <w:pStyle w:val="Paragraphedeliste"/>
              <w:numPr>
                <w:ilvl w:val="0"/>
                <w:numId w:val="4"/>
              </w:numPr>
            </w:pPr>
            <w:r>
              <w:rPr>
                <w:lang w:val="en" w:bidi="fr-FR"/>
              </w:rPr>
              <w:t xml:space="preserve">Control reservations, </w:t>
            </w:r>
          </w:p>
          <w:p w14:paraId="1CB3152C" w14:textId="77777777" w:rsidR="005608B0" w:rsidRDefault="005608B0" w:rsidP="005608B0">
            <w:pPr>
              <w:pStyle w:val="Paragraphedeliste"/>
              <w:numPr>
                <w:ilvl w:val="0"/>
                <w:numId w:val="4"/>
              </w:numPr>
            </w:pPr>
            <w:r>
              <w:rPr>
                <w:lang w:val="en" w:bidi="fr-FR"/>
              </w:rPr>
              <w:t xml:space="preserve">Make payments at checkout, </w:t>
            </w:r>
          </w:p>
          <w:p w14:paraId="1D4007D0" w14:textId="77777777" w:rsidR="005608B0" w:rsidRDefault="005608B0" w:rsidP="005608B0">
            <w:pPr>
              <w:pStyle w:val="Paragraphedeliste"/>
              <w:numPr>
                <w:ilvl w:val="0"/>
                <w:numId w:val="4"/>
              </w:numPr>
            </w:pPr>
            <w:r>
              <w:rPr>
                <w:lang w:val="en" w:bidi="fr-FR"/>
              </w:rPr>
              <w:t xml:space="preserve">Reply to email, </w:t>
            </w:r>
          </w:p>
          <w:p w14:paraId="3C786D56" w14:textId="77777777" w:rsidR="005608B0" w:rsidRPr="00656B06" w:rsidRDefault="005608B0" w:rsidP="005608B0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"/>
              </w:rPr>
              <w:t>Work with bar readers or other electronic devices.</w:t>
            </w:r>
          </w:p>
          <w:p w14:paraId="69F60923" w14:textId="3AD0AE80" w:rsidR="005608B0" w:rsidRPr="00656B06" w:rsidRDefault="005608B0" w:rsidP="005608B0">
            <w:pPr>
              <w:pStyle w:val="Paragraphedeliste"/>
              <w:rPr>
                <w:sz w:val="22"/>
                <w:szCs w:val="22"/>
                <w:lang w:val="en-US"/>
              </w:rPr>
            </w:pPr>
          </w:p>
          <w:p w14:paraId="7DA0E279" w14:textId="7D824BF8" w:rsidR="005608B0" w:rsidRPr="00656B06" w:rsidRDefault="005608B0" w:rsidP="005608B0">
            <w:pPr>
              <w:pStyle w:val="Titre2"/>
              <w:rPr>
                <w:lang w:val="en-US"/>
              </w:rPr>
            </w:pPr>
            <w:r>
              <w:rPr>
                <w:lang w:val="en"/>
              </w:rPr>
              <w:t>Programmer Intern</w:t>
            </w:r>
            <w:r>
              <w:rPr>
                <w:lang w:val="en" w:bidi="fr-FR"/>
              </w:rPr>
              <w:t xml:space="preserve">, </w:t>
            </w:r>
            <w:r>
              <w:rPr>
                <w:rStyle w:val="Rfrencelgre"/>
                <w:color w:val="auto"/>
                <w:lang w:val="en"/>
              </w:rPr>
              <w:t>Rainbow_cl</w:t>
            </w:r>
          </w:p>
          <w:p w14:paraId="201D412F" w14:textId="3C2F7322" w:rsidR="005608B0" w:rsidRPr="00656B06" w:rsidRDefault="008A1BF9" w:rsidP="008A1BF9">
            <w:pPr>
              <w:pStyle w:val="Titre3"/>
              <w:spacing w:line="259" w:lineRule="auto"/>
              <w:rPr>
                <w:lang w:val="en-US"/>
              </w:rPr>
            </w:pPr>
            <w:r>
              <w:rPr>
                <w:lang w:val="en"/>
              </w:rPr>
              <w:t>October 2019</w:t>
            </w:r>
            <w:r>
              <w:rPr>
                <w:lang w:val="en" w:bidi="fr-FR"/>
              </w:rPr>
              <w:t xml:space="preserve"> – </w:t>
            </w:r>
            <w:r>
              <w:rPr>
                <w:lang w:val="en"/>
              </w:rPr>
              <w:t>March 2020</w:t>
            </w:r>
          </w:p>
          <w:p w14:paraId="73BCC655" w14:textId="77777777" w:rsidR="005608B0" w:rsidRDefault="005608B0" w:rsidP="005608B0">
            <w:pPr>
              <w:pStyle w:val="Paragraphedeliste"/>
              <w:numPr>
                <w:ilvl w:val="0"/>
                <w:numId w:val="4"/>
              </w:numPr>
            </w:pPr>
            <w:r>
              <w:rPr>
                <w:lang w:val="en"/>
              </w:rPr>
              <w:t>Corporate collaboration,</w:t>
            </w:r>
          </w:p>
          <w:p w14:paraId="2C11A204" w14:textId="77777777" w:rsidR="005608B0" w:rsidRDefault="005608B0" w:rsidP="005608B0">
            <w:pPr>
              <w:pStyle w:val="Paragraphedeliste"/>
              <w:numPr>
                <w:ilvl w:val="0"/>
                <w:numId w:val="4"/>
              </w:numPr>
            </w:pPr>
            <w:r>
              <w:rPr>
                <w:lang w:val="en"/>
              </w:rPr>
              <w:t>Introduction to web development,</w:t>
            </w:r>
          </w:p>
          <w:p w14:paraId="3B81461A" w14:textId="39F2BB77" w:rsidR="005608B0" w:rsidRPr="00656B06" w:rsidRDefault="005608B0" w:rsidP="005608B0">
            <w:pPr>
              <w:pStyle w:val="Paragraphedelist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"/>
              </w:rPr>
              <w:t xml:space="preserve">Mastery of the computer environment, HTML, </w:t>
            </w:r>
            <w:r w:rsidR="000D7F76">
              <w:rPr>
                <w:lang w:val="en"/>
              </w:rPr>
              <w:t>CSS,</w:t>
            </w:r>
            <w:r>
              <w:rPr>
                <w:lang w:val="en"/>
              </w:rPr>
              <w:t xml:space="preserve"> and </w:t>
            </w:r>
            <w:r w:rsidR="0026544F">
              <w:rPr>
                <w:lang w:val="en"/>
              </w:rPr>
              <w:t>JavaScript</w:t>
            </w:r>
            <w:r>
              <w:rPr>
                <w:lang w:val="en"/>
              </w:rPr>
              <w:t>.</w:t>
            </w:r>
          </w:p>
          <w:p w14:paraId="7A3CEDFE" w14:textId="30BF7736" w:rsidR="002F5E9A" w:rsidRDefault="005608B0" w:rsidP="005608B0">
            <w:pPr>
              <w:pStyle w:val="Paragraphedeliste"/>
            </w:pPr>
            <w:r>
              <w:rPr>
                <w:lang w:val="en"/>
              </w:rPr>
              <w:t>.</w:t>
            </w:r>
          </w:p>
        </w:tc>
      </w:tr>
      <w:tr w:rsidR="002F5E9A" w:rsidRPr="00BF2112" w14:paraId="3FBED493" w14:textId="77777777" w:rsidTr="00D154DB">
        <w:tc>
          <w:tcPr>
            <w:tcW w:w="2220" w:type="dxa"/>
            <w:tcMar>
              <w:right w:w="475" w:type="dxa"/>
            </w:tcMar>
          </w:tcPr>
          <w:p w14:paraId="2F824A36" w14:textId="22D8BD9D" w:rsidR="002F5E9A" w:rsidRDefault="002F5E9A" w:rsidP="002F5E9A">
            <w:pPr>
              <w:pStyle w:val="Titre1"/>
            </w:pPr>
            <w:r>
              <w:rPr>
                <w:lang w:val="en" w:bidi="fr-FR"/>
              </w:rPr>
              <w:lastRenderedPageBreak/>
              <w:t>certification</w:t>
            </w:r>
          </w:p>
        </w:tc>
        <w:tc>
          <w:tcPr>
            <w:tcW w:w="7526" w:type="dxa"/>
          </w:tcPr>
          <w:p w14:paraId="41E6FCCE" w14:textId="77777777" w:rsidR="00960E73" w:rsidRPr="00960E73" w:rsidRDefault="00960E73" w:rsidP="00960E73">
            <w:pPr>
              <w:pStyle w:val="TextedeCV"/>
              <w:rPr>
                <w:lang w:val="en-US"/>
              </w:rPr>
            </w:pPr>
            <w:r>
              <w:rPr>
                <w:lang w:val="en"/>
              </w:rPr>
              <w:t>HTML Certification, SoloLearn</w:t>
            </w:r>
            <w:r w:rsidR="002F5E9A" w:rsidRPr="002F5E9A">
              <w:rPr>
                <w:lang w:val="en"/>
              </w:rPr>
              <w:t xml:space="preserve">, </w:t>
            </w:r>
            <w:r>
              <w:rPr>
                <w:lang w:val="en"/>
              </w:rPr>
              <w:t xml:space="preserve">03 December 2019: </w:t>
            </w:r>
            <w:hyperlink r:id="rId11" w:history="1">
              <w:r w:rsidRPr="00960E73">
                <w:rPr>
                  <w:rStyle w:val="Lienhypertexte"/>
                  <w:lang w:val="en"/>
                </w:rPr>
                <w:t>https://api2.sololearn.com/v2/certificates/CT-HMR5PIFM/image/png</w:t>
              </w:r>
            </w:hyperlink>
          </w:p>
          <w:p w14:paraId="6C6E6BC7" w14:textId="557D535C" w:rsidR="002F5E9A" w:rsidRDefault="002F5E9A" w:rsidP="002F5E9A">
            <w:pPr>
              <w:pStyle w:val="TextedeCV"/>
              <w:rPr>
                <w:lang w:val="en-US"/>
              </w:rPr>
            </w:pPr>
          </w:p>
          <w:p w14:paraId="6F95F94A" w14:textId="56B6BB80" w:rsidR="00960E73" w:rsidRDefault="0099404A" w:rsidP="00960E73">
            <w:pPr>
              <w:pStyle w:val="TextedeCV"/>
              <w:rPr>
                <w:lang w:val="en-US"/>
              </w:rPr>
            </w:pPr>
            <w:r>
              <w:rPr>
                <w:lang w:val="en"/>
              </w:rPr>
              <w:t>CSS</w:t>
            </w:r>
            <w:r w:rsidRPr="002F5E9A">
              <w:rPr>
                <w:lang w:val="en"/>
              </w:rPr>
              <w:t xml:space="preserve"> </w:t>
            </w:r>
            <w:r>
              <w:rPr>
                <w:lang w:val="en"/>
              </w:rPr>
              <w:t>Certification</w:t>
            </w:r>
            <w:r w:rsidR="00960E73">
              <w:rPr>
                <w:lang w:val="en"/>
              </w:rPr>
              <w:t>, SoloLearn</w:t>
            </w:r>
            <w:r w:rsidR="00960E73" w:rsidRPr="002F5E9A">
              <w:rPr>
                <w:lang w:val="en"/>
              </w:rPr>
              <w:t xml:space="preserve">, </w:t>
            </w:r>
            <w:r w:rsidR="00960E73">
              <w:rPr>
                <w:lang w:val="en"/>
              </w:rPr>
              <w:t>03 December 2019:</w:t>
            </w:r>
          </w:p>
          <w:p w14:paraId="7CA95F2E" w14:textId="56649D82" w:rsidR="00960E73" w:rsidRDefault="00000000" w:rsidP="00960E73">
            <w:pPr>
              <w:pStyle w:val="TextedeCV"/>
              <w:rPr>
                <w:lang w:val="en-US"/>
              </w:rPr>
            </w:pPr>
            <w:hyperlink r:id="rId12" w:history="1">
              <w:r w:rsidR="00960E73">
                <w:rPr>
                  <w:rStyle w:val="Lienhypertexte"/>
                  <w:lang w:val="en"/>
                </w:rPr>
                <w:t>https://api2.sololearn.com/v2/certificates/CT-BJI1NHQQ/image/png</w:t>
              </w:r>
            </w:hyperlink>
          </w:p>
          <w:p w14:paraId="6CFB65C8" w14:textId="77777777" w:rsidR="00960E73" w:rsidRDefault="00960E73" w:rsidP="00960E73">
            <w:pPr>
              <w:pStyle w:val="TextedeCV"/>
              <w:rPr>
                <w:lang w:val="en-US"/>
              </w:rPr>
            </w:pPr>
          </w:p>
          <w:p w14:paraId="286B8517" w14:textId="3673327A" w:rsidR="00960E73" w:rsidRDefault="000D03A6" w:rsidP="00960E73">
            <w:pPr>
              <w:pStyle w:val="TextedeCV"/>
              <w:rPr>
                <w:lang w:val="en-US"/>
              </w:rPr>
            </w:pPr>
            <w:r>
              <w:rPr>
                <w:lang w:val="en"/>
              </w:rPr>
              <w:t>JavaScript</w:t>
            </w:r>
            <w:r w:rsidR="00960E73">
              <w:rPr>
                <w:lang w:val="en"/>
              </w:rPr>
              <w:t xml:space="preserve"> certification, </w:t>
            </w:r>
            <w:r w:rsidR="0099404A">
              <w:rPr>
                <w:lang w:val="en"/>
              </w:rPr>
              <w:t>SoloLearn, July</w:t>
            </w:r>
            <w:r w:rsidR="00960E73">
              <w:rPr>
                <w:lang w:val="en"/>
              </w:rPr>
              <w:t xml:space="preserve"> </w:t>
            </w:r>
            <w:r w:rsidR="0099404A">
              <w:rPr>
                <w:lang w:val="en"/>
              </w:rPr>
              <w:t>31</w:t>
            </w:r>
            <w:r w:rsidR="0099404A" w:rsidRPr="002F5E9A">
              <w:rPr>
                <w:lang w:val="en"/>
              </w:rPr>
              <w:t xml:space="preserve">, </w:t>
            </w:r>
            <w:r w:rsidR="0099404A">
              <w:rPr>
                <w:lang w:val="en"/>
              </w:rPr>
              <w:t>2020</w:t>
            </w:r>
            <w:r w:rsidR="00960E73">
              <w:rPr>
                <w:lang w:val="en"/>
              </w:rPr>
              <w:t>:</w:t>
            </w:r>
            <w:r w:rsidR="00960E73" w:rsidRPr="002F5E9A">
              <w:rPr>
                <w:lang w:val="en"/>
              </w:rPr>
              <w:t xml:space="preserve"> </w:t>
            </w:r>
          </w:p>
          <w:p w14:paraId="5A008086" w14:textId="037C9688" w:rsidR="00960E73" w:rsidRDefault="00000000" w:rsidP="00960E73">
            <w:pPr>
              <w:pStyle w:val="TextedeCV"/>
              <w:rPr>
                <w:lang w:val="en-US"/>
              </w:rPr>
            </w:pPr>
            <w:hyperlink r:id="rId13" w:history="1">
              <w:r w:rsidR="00960E73">
                <w:rPr>
                  <w:rStyle w:val="Lienhypertexte"/>
                  <w:lang w:val="en"/>
                </w:rPr>
                <w:t>https://api2.sololearn.com/v2/certificates/CT-YPXS4RSH/image/png</w:t>
              </w:r>
            </w:hyperlink>
          </w:p>
          <w:p w14:paraId="5DA79009" w14:textId="77777777" w:rsidR="00960E73" w:rsidRDefault="00960E73" w:rsidP="00960E73">
            <w:pPr>
              <w:pStyle w:val="TextedeCV"/>
              <w:rPr>
                <w:lang w:val="en-US"/>
              </w:rPr>
            </w:pPr>
          </w:p>
          <w:p w14:paraId="4CB194CD" w14:textId="64D08B37" w:rsidR="00960E73" w:rsidRDefault="000D7F76" w:rsidP="00960E73">
            <w:pPr>
              <w:pStyle w:val="TextedeCV"/>
              <w:rPr>
                <w:lang w:val="en-US"/>
              </w:rPr>
            </w:pPr>
            <w:r>
              <w:rPr>
                <w:lang w:val="en"/>
              </w:rPr>
              <w:t>PHP</w:t>
            </w:r>
            <w:r w:rsidRPr="002F5E9A">
              <w:rPr>
                <w:lang w:val="en"/>
              </w:rPr>
              <w:t xml:space="preserve"> </w:t>
            </w:r>
            <w:r>
              <w:rPr>
                <w:lang w:val="en"/>
              </w:rPr>
              <w:t>Certification</w:t>
            </w:r>
            <w:r w:rsidR="00960E73">
              <w:rPr>
                <w:lang w:val="en"/>
              </w:rPr>
              <w:t>, SoloLearn</w:t>
            </w:r>
            <w:r w:rsidR="00960E73" w:rsidRPr="002F5E9A">
              <w:rPr>
                <w:lang w:val="en"/>
              </w:rPr>
              <w:t xml:space="preserve">, </w:t>
            </w:r>
            <w:r w:rsidR="00DC05F6">
              <w:rPr>
                <w:lang w:val="en"/>
              </w:rPr>
              <w:t>13 May</w:t>
            </w:r>
            <w:r w:rsidR="00960E73">
              <w:rPr>
                <w:lang w:val="en"/>
              </w:rPr>
              <w:t xml:space="preserve"> 2021:</w:t>
            </w:r>
          </w:p>
          <w:p w14:paraId="160A6209" w14:textId="77777777" w:rsidR="00960E73" w:rsidRDefault="00000000" w:rsidP="00960E73">
            <w:pPr>
              <w:rPr>
                <w:lang w:val="en-US"/>
              </w:rPr>
            </w:pPr>
            <w:hyperlink r:id="rId14" w:history="1">
              <w:r w:rsidR="00960E73">
                <w:rPr>
                  <w:rStyle w:val="Lienhypertexte"/>
                  <w:lang w:val="en"/>
                </w:rPr>
                <w:t>https://api2.solol</w:t>
              </w:r>
            </w:hyperlink>
            <w:hyperlink r:id="rId15" w:history="1">
              <w:r w:rsidR="00960E73">
                <w:rPr>
                  <w:rStyle w:val="Lienhypertexte"/>
                  <w:lang w:val="en"/>
                </w:rPr>
                <w:t>e</w:t>
              </w:r>
            </w:hyperlink>
            <w:hyperlink r:id="rId16" w:history="1">
              <w:r w:rsidR="00960E73">
                <w:rPr>
                  <w:rStyle w:val="Lienhypertexte"/>
                  <w:lang w:val="en"/>
                </w:rPr>
                <w:t>arn.com/v2/certificates/CT-RMMWGADJ/image/png</w:t>
              </w:r>
            </w:hyperlink>
          </w:p>
          <w:p w14:paraId="1902A6F4" w14:textId="77777777" w:rsidR="00960E73" w:rsidRDefault="00960E73" w:rsidP="00960E73">
            <w:pPr>
              <w:pStyle w:val="TextedeCV"/>
              <w:rPr>
                <w:lang w:val="en-US"/>
              </w:rPr>
            </w:pPr>
          </w:p>
          <w:p w14:paraId="4C43EB7B" w14:textId="5DD7BF3C" w:rsidR="00960E73" w:rsidRDefault="00960E73" w:rsidP="00960E73">
            <w:pPr>
              <w:pStyle w:val="TextedeCV"/>
              <w:rPr>
                <w:lang w:val="en-US"/>
              </w:rPr>
            </w:pPr>
            <w:r>
              <w:rPr>
                <w:lang w:val="en"/>
              </w:rPr>
              <w:t xml:space="preserve">Python Certification, </w:t>
            </w:r>
            <w:r w:rsidR="0026544F">
              <w:rPr>
                <w:lang w:val="en"/>
              </w:rPr>
              <w:t>SoloLearn</w:t>
            </w:r>
            <w:r w:rsidR="0026544F" w:rsidRPr="002F5E9A">
              <w:rPr>
                <w:lang w:val="en"/>
              </w:rPr>
              <w:t xml:space="preserve">, </w:t>
            </w:r>
            <w:r w:rsidR="0026544F">
              <w:rPr>
                <w:lang w:val="en"/>
              </w:rPr>
              <w:t>December</w:t>
            </w:r>
            <w:r>
              <w:rPr>
                <w:lang w:val="en"/>
              </w:rPr>
              <w:t xml:space="preserve"> </w:t>
            </w:r>
            <w:r w:rsidR="0026544F">
              <w:rPr>
                <w:lang w:val="en"/>
              </w:rPr>
              <w:t>13</w:t>
            </w:r>
            <w:r w:rsidR="0026544F" w:rsidRPr="002F5E9A">
              <w:rPr>
                <w:lang w:val="en"/>
              </w:rPr>
              <w:t xml:space="preserve">, </w:t>
            </w:r>
            <w:r w:rsidR="0026544F">
              <w:rPr>
                <w:lang w:val="en"/>
              </w:rPr>
              <w:t>2020</w:t>
            </w:r>
            <w:r>
              <w:rPr>
                <w:lang w:val="en"/>
              </w:rPr>
              <w:t xml:space="preserve">: </w:t>
            </w:r>
            <w:hyperlink r:id="rId17" w:history="1">
              <w:r>
                <w:rPr>
                  <w:rStyle w:val="Lienhypertexte"/>
                  <w:lang w:val="en"/>
                </w:rPr>
                <w:t>https://api2.sololearn.com/v2/certificates/CT-VWDEFXVS/image/png</w:t>
              </w:r>
            </w:hyperlink>
          </w:p>
          <w:p w14:paraId="7A7D2C62" w14:textId="77777777" w:rsidR="00960E73" w:rsidRDefault="00960E73" w:rsidP="00960E73">
            <w:pPr>
              <w:pStyle w:val="TextedeCV"/>
              <w:rPr>
                <w:lang w:val="en-US"/>
              </w:rPr>
            </w:pPr>
          </w:p>
          <w:p w14:paraId="4025C250" w14:textId="3DD63CBD" w:rsidR="00960E73" w:rsidRPr="00656B06" w:rsidRDefault="00960E73" w:rsidP="00960E73">
            <w:pPr>
              <w:pStyle w:val="TextedeCV"/>
              <w:rPr>
                <w:lang w:val="en-US"/>
              </w:rPr>
            </w:pPr>
            <w:r w:rsidRPr="00DC05F6">
              <w:rPr>
                <w:lang w:val="en"/>
              </w:rPr>
              <w:t>SQL Certification</w:t>
            </w:r>
            <w:r>
              <w:rPr>
                <w:lang w:val="en"/>
              </w:rPr>
              <w:t xml:space="preserve">, </w:t>
            </w:r>
            <w:r w:rsidRPr="00DC05F6">
              <w:rPr>
                <w:lang w:val="en"/>
              </w:rPr>
              <w:t>SoloLearn</w:t>
            </w:r>
            <w:r w:rsidRPr="002F5E9A">
              <w:rPr>
                <w:lang w:val="en"/>
              </w:rPr>
              <w:t xml:space="preserve">, </w:t>
            </w:r>
            <w:r w:rsidR="00DC05F6" w:rsidRPr="00DC05F6">
              <w:rPr>
                <w:lang w:val="en"/>
              </w:rPr>
              <w:t>06 January 2020:</w:t>
            </w:r>
          </w:p>
          <w:p w14:paraId="04EE9D6D" w14:textId="6684579B" w:rsidR="00960E73" w:rsidRPr="00656B06" w:rsidRDefault="00000000" w:rsidP="00960E73">
            <w:pPr>
              <w:rPr>
                <w:lang w:val="en-US"/>
              </w:rPr>
            </w:pPr>
            <w:hyperlink r:id="rId18" w:history="1">
              <w:r w:rsidR="00960E73" w:rsidRPr="00DC05F6">
                <w:rPr>
                  <w:rStyle w:val="Lienhypertexte"/>
                  <w:lang w:val="en"/>
                </w:rPr>
                <w:t>api2.sololearn.com/v2/certificates/CT-EJODQ4AL/image/png</w:t>
              </w:r>
            </w:hyperlink>
          </w:p>
          <w:p w14:paraId="61527F7C" w14:textId="511A239B" w:rsidR="00960E73" w:rsidRPr="00656B06" w:rsidRDefault="00960E73" w:rsidP="00960E73">
            <w:pPr>
              <w:pStyle w:val="TextedeCV"/>
              <w:rPr>
                <w:lang w:val="en-US"/>
              </w:rPr>
            </w:pPr>
          </w:p>
          <w:p w14:paraId="3465C838" w14:textId="29F81233" w:rsidR="002F5E9A" w:rsidRPr="00656B06" w:rsidRDefault="002F5E9A" w:rsidP="002F5E9A">
            <w:pPr>
              <w:pStyle w:val="TextedeCV"/>
              <w:rPr>
                <w:lang w:val="en-US"/>
              </w:rPr>
            </w:pPr>
          </w:p>
        </w:tc>
      </w:tr>
      <w:tr w:rsidR="002F5E9A" w:rsidRPr="00BF2112" w14:paraId="1E6BD2DF" w14:textId="77777777" w:rsidTr="00D154DB">
        <w:tc>
          <w:tcPr>
            <w:tcW w:w="2220" w:type="dxa"/>
            <w:tcMar>
              <w:right w:w="475" w:type="dxa"/>
            </w:tcMar>
          </w:tcPr>
          <w:p w14:paraId="16EDE924" w14:textId="28123933" w:rsidR="002F5E9A" w:rsidRDefault="002F5E9A" w:rsidP="002F5E9A">
            <w:pPr>
              <w:pStyle w:val="Titre1"/>
            </w:pPr>
            <w:r>
              <w:rPr>
                <w:lang w:val="en" w:bidi="fr-FR"/>
              </w:rPr>
              <w:t>Leadership and volunteering</w:t>
            </w:r>
          </w:p>
        </w:tc>
        <w:tc>
          <w:tcPr>
            <w:tcW w:w="7526" w:type="dxa"/>
          </w:tcPr>
          <w:p w14:paraId="7FC45F2B" w14:textId="16F6206B" w:rsidR="00D154DB" w:rsidRPr="00656B06" w:rsidRDefault="00D154DB" w:rsidP="00D154DB">
            <w:pPr>
              <w:pStyle w:val="Listepuces"/>
              <w:rPr>
                <w:sz w:val="22"/>
                <w:szCs w:val="22"/>
                <w:lang w:val="en-US"/>
              </w:rPr>
            </w:pPr>
            <w:r>
              <w:rPr>
                <w:lang w:val="en"/>
              </w:rPr>
              <w:t xml:space="preserve">3rd place in </w:t>
            </w:r>
            <w:r w:rsidR="0026544F">
              <w:rPr>
                <w:lang w:val="en"/>
              </w:rPr>
              <w:t>the project</w:t>
            </w:r>
            <w:r>
              <w:rPr>
                <w:lang w:val="en"/>
              </w:rPr>
              <w:t xml:space="preserve"> competition organized by the International Student Association of the Université de Moncton in November 2021</w:t>
            </w:r>
          </w:p>
          <w:p w14:paraId="564FE281" w14:textId="01F6E851" w:rsidR="00D154DB" w:rsidRPr="00656B06" w:rsidRDefault="00D154DB" w:rsidP="00D154DB">
            <w:pPr>
              <w:pStyle w:val="Listepuces"/>
              <w:rPr>
                <w:lang w:val="en-US"/>
              </w:rPr>
            </w:pPr>
            <w:r>
              <w:rPr>
                <w:lang w:val="en"/>
              </w:rPr>
              <w:t xml:space="preserve">Two-time regional champion of high school </w:t>
            </w:r>
            <w:r w:rsidR="000D7F76">
              <w:rPr>
                <w:lang w:val="en"/>
              </w:rPr>
              <w:t>sports in</w:t>
            </w:r>
            <w:r>
              <w:rPr>
                <w:lang w:val="en"/>
              </w:rPr>
              <w:t xml:space="preserve"> basketball (with Libermann College),</w:t>
            </w:r>
          </w:p>
          <w:p w14:paraId="068192F7" w14:textId="6A56F00D" w:rsidR="00D154DB" w:rsidRPr="00656B06" w:rsidRDefault="00D154DB" w:rsidP="00D154DB">
            <w:pPr>
              <w:pStyle w:val="Listepuces"/>
              <w:rPr>
                <w:lang w:val="en-US"/>
              </w:rPr>
            </w:pPr>
            <w:r>
              <w:rPr>
                <w:lang w:val="en"/>
              </w:rPr>
              <w:t>Volunteer participant in an activity of the kinesiology and nutrition course at the Université de Moncton,</w:t>
            </w:r>
          </w:p>
          <w:p w14:paraId="0D3831F1" w14:textId="284C4CD6" w:rsidR="00D154DB" w:rsidRPr="00656B06" w:rsidRDefault="00D154DB" w:rsidP="00D154DB">
            <w:pPr>
              <w:pStyle w:val="Listepuces"/>
              <w:rPr>
                <w:lang w:val="en-US"/>
              </w:rPr>
            </w:pPr>
            <w:r>
              <w:rPr>
                <w:lang w:val="en"/>
              </w:rPr>
              <w:t xml:space="preserve">Visit to New-Bell prison in Douala (Cameroon) and donation to </w:t>
            </w:r>
            <w:r w:rsidR="000D7F76">
              <w:rPr>
                <w:lang w:val="en"/>
              </w:rPr>
              <w:t>prisoners,</w:t>
            </w:r>
          </w:p>
          <w:p w14:paraId="4015C678" w14:textId="6660BF76" w:rsidR="000D7F76" w:rsidRPr="000D7F76" w:rsidRDefault="00D154DB" w:rsidP="000D7F76">
            <w:pPr>
              <w:pStyle w:val="Listepuces"/>
              <w:rPr>
                <w:lang w:val="en-US"/>
              </w:rPr>
            </w:pPr>
            <w:r>
              <w:rPr>
                <w:lang w:val="en"/>
              </w:rPr>
              <w:t>Volunteering at the Saint Jean de Deido orphanage in Douala (Cameroon</w:t>
            </w:r>
            <w:r w:rsidR="0099404A">
              <w:rPr>
                <w:lang w:val="en"/>
              </w:rPr>
              <w:t>).</w:t>
            </w:r>
          </w:p>
        </w:tc>
      </w:tr>
      <w:tr w:rsidR="00D154DB" w14:paraId="147788CA" w14:textId="77777777" w:rsidTr="00D154DB">
        <w:tc>
          <w:tcPr>
            <w:tcW w:w="2220" w:type="dxa"/>
            <w:tcMar>
              <w:right w:w="475" w:type="dxa"/>
            </w:tcMar>
          </w:tcPr>
          <w:p w14:paraId="7B5E35BE" w14:textId="695EABB0" w:rsidR="00D154DB" w:rsidRDefault="00D154DB" w:rsidP="002F5E9A">
            <w:pPr>
              <w:pStyle w:val="Titre1"/>
              <w:rPr>
                <w:lang w:bidi="fr-FR"/>
              </w:rPr>
            </w:pPr>
            <w:r>
              <w:rPr>
                <w:lang w:val="en" w:bidi="fr-FR"/>
              </w:rPr>
              <w:t>Sports &amp; Recreation</w:t>
            </w:r>
          </w:p>
        </w:tc>
        <w:tc>
          <w:tcPr>
            <w:tcW w:w="7526" w:type="dxa"/>
          </w:tcPr>
          <w:p w14:paraId="6A23A570" w14:textId="24DC778D" w:rsidR="00D154DB" w:rsidRDefault="00D154DB" w:rsidP="00D154DB">
            <w:pPr>
              <w:pStyle w:val="Listepuces"/>
            </w:pPr>
            <w:r>
              <w:rPr>
                <w:lang w:val="en"/>
              </w:rPr>
              <w:t>Basketball</w:t>
            </w:r>
          </w:p>
          <w:p w14:paraId="7A9D6EB2" w14:textId="77777777" w:rsidR="00D154DB" w:rsidRDefault="00D154DB" w:rsidP="00D154DB">
            <w:pPr>
              <w:pStyle w:val="Listepuces"/>
            </w:pPr>
            <w:r>
              <w:rPr>
                <w:lang w:val="en"/>
              </w:rPr>
              <w:t>Soccer</w:t>
            </w:r>
          </w:p>
          <w:p w14:paraId="0FCA229A" w14:textId="77777777" w:rsidR="00D154DB" w:rsidRDefault="00D154DB" w:rsidP="00D154DB">
            <w:pPr>
              <w:pStyle w:val="Listepuces"/>
            </w:pPr>
            <w:r>
              <w:rPr>
                <w:lang w:val="en"/>
              </w:rPr>
              <w:t>Swimming</w:t>
            </w:r>
          </w:p>
          <w:p w14:paraId="6840AE9C" w14:textId="1755EE3D" w:rsidR="00D154DB" w:rsidRDefault="00D154DB" w:rsidP="00D154DB">
            <w:pPr>
              <w:pStyle w:val="Listepuces"/>
            </w:pPr>
            <w:r>
              <w:rPr>
                <w:lang w:val="en"/>
              </w:rPr>
              <w:t>Documentary</w:t>
            </w:r>
          </w:p>
        </w:tc>
      </w:tr>
      <w:tr w:rsidR="002F5E9A" w14:paraId="34BDD37C" w14:textId="77777777" w:rsidTr="00D154DB">
        <w:tc>
          <w:tcPr>
            <w:tcW w:w="2220" w:type="dxa"/>
            <w:tcMar>
              <w:right w:w="475" w:type="dxa"/>
            </w:tcMar>
          </w:tcPr>
          <w:p w14:paraId="2985705B" w14:textId="77777777" w:rsidR="002F5E9A" w:rsidRDefault="002F5E9A" w:rsidP="002F5E9A">
            <w:pPr>
              <w:pStyle w:val="Titre1"/>
            </w:pPr>
            <w:r>
              <w:rPr>
                <w:lang w:val="en" w:bidi="fr-FR"/>
              </w:rPr>
              <w:t>References</w:t>
            </w:r>
          </w:p>
        </w:tc>
        <w:tc>
          <w:tcPr>
            <w:tcW w:w="7526" w:type="dxa"/>
          </w:tcPr>
          <w:p w14:paraId="7F342780" w14:textId="18D79ED8" w:rsidR="002F5E9A" w:rsidRDefault="0070586D" w:rsidP="002F5E9A">
            <w:pPr>
              <w:pStyle w:val="Titre2"/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>
              <w:rPr>
                <w:lang w:val="en"/>
              </w:rPr>
              <w:t>Lissa Gagnon, University of Moncton (CEPS)</w:t>
            </w:r>
          </w:p>
          <w:p w14:paraId="0EDC4E8B" w14:textId="6EE66025" w:rsidR="002F5E9A" w:rsidRPr="0099404A" w:rsidRDefault="0099404A" w:rsidP="002F5E9A">
            <w:pPr>
              <w:pStyle w:val="TextedeCV"/>
              <w:rPr>
                <w:lang w:val="en-US"/>
              </w:rPr>
            </w:pPr>
            <w:r>
              <w:t xml:space="preserve">Tel : (506) 858-4000 ext </w:t>
            </w:r>
            <w:r>
              <w:rPr>
                <w:lang w:val="en-US"/>
              </w:rPr>
              <w:t>4674</w:t>
            </w:r>
          </w:p>
        </w:tc>
      </w:tr>
    </w:tbl>
    <w:p w14:paraId="7166FD3B" w14:textId="15005806" w:rsidR="00497F54" w:rsidRDefault="00497F54"/>
    <w:sectPr w:rsidR="00497F54" w:rsidSect="00E515C8">
      <w:footerReference w:type="default" r:id="rId19"/>
      <w:pgSz w:w="11906" w:h="16838" w:code="9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E0EB3" w14:textId="77777777" w:rsidR="001050CE" w:rsidRDefault="001050CE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63767963" w14:textId="77777777" w:rsidR="001050CE" w:rsidRDefault="001050CE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940DF" w14:textId="77777777" w:rsidR="00497F54" w:rsidRDefault="00E515C8">
    <w:pPr>
      <w:pStyle w:val="Pieddepage"/>
    </w:pPr>
    <w:r>
      <w:rPr>
        <w:lang w:val="en" w:bidi="fr-FR"/>
      </w:rPr>
      <w:t xml:space="preserve">Page </w:t>
    </w:r>
    <w:r>
      <w:rPr>
        <w:lang w:val="en" w:bidi="fr-FR"/>
      </w:rPr>
      <w:fldChar w:fldCharType="begin"/>
    </w:r>
    <w:r>
      <w:rPr>
        <w:lang w:val="en" w:bidi="fr-FR"/>
      </w:rPr>
      <w:instrText xml:space="preserve"> PAGE </w:instrText>
    </w:r>
    <w:r>
      <w:rPr>
        <w:lang w:val="en" w:bidi="fr-FR"/>
      </w:rPr>
      <w:fldChar w:fldCharType="separate"/>
    </w:r>
    <w:r>
      <w:rPr>
        <w:noProof/>
        <w:lang w:val="en" w:bidi="fr-FR"/>
      </w:rPr>
      <w:t>2</w:t>
    </w:r>
    <w:r>
      <w:rPr>
        <w:lang w:val="en"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D49BD" w14:textId="77777777" w:rsidR="001050CE" w:rsidRDefault="001050CE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2D2A515E" w14:textId="77777777" w:rsidR="001050CE" w:rsidRDefault="001050CE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63A74"/>
    <w:multiLevelType w:val="hybridMultilevel"/>
    <w:tmpl w:val="8006C7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A63D0"/>
    <w:multiLevelType w:val="hybridMultilevel"/>
    <w:tmpl w:val="CA407E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0038E"/>
    <w:multiLevelType w:val="hybridMultilevel"/>
    <w:tmpl w:val="0FB298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E5C8D"/>
    <w:multiLevelType w:val="hybridMultilevel"/>
    <w:tmpl w:val="B5C6F1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D4007"/>
    <w:multiLevelType w:val="multilevel"/>
    <w:tmpl w:val="9148F2AC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7E97A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  <w:color w:val="7E97A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7E97A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54A04C0E"/>
    <w:multiLevelType w:val="hybridMultilevel"/>
    <w:tmpl w:val="EF68F4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E4C5C"/>
    <w:multiLevelType w:val="hybridMultilevel"/>
    <w:tmpl w:val="7B62EA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C700C"/>
    <w:multiLevelType w:val="hybridMultilevel"/>
    <w:tmpl w:val="A36282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9F695D"/>
    <w:multiLevelType w:val="multilevel"/>
    <w:tmpl w:val="E5F0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F70D39"/>
    <w:multiLevelType w:val="hybridMultilevel"/>
    <w:tmpl w:val="078E52F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763305">
    <w:abstractNumId w:val="8"/>
  </w:num>
  <w:num w:numId="2" w16cid:durableId="1512647897">
    <w:abstractNumId w:val="5"/>
  </w:num>
  <w:num w:numId="3" w16cid:durableId="1840147413">
    <w:abstractNumId w:val="1"/>
  </w:num>
  <w:num w:numId="4" w16cid:durableId="1980069221">
    <w:abstractNumId w:val="6"/>
  </w:num>
  <w:num w:numId="5" w16cid:durableId="17124040">
    <w:abstractNumId w:val="0"/>
  </w:num>
  <w:num w:numId="6" w16cid:durableId="558322382">
    <w:abstractNumId w:val="9"/>
  </w:num>
  <w:num w:numId="7" w16cid:durableId="583954703">
    <w:abstractNumId w:val="2"/>
  </w:num>
  <w:num w:numId="8" w16cid:durableId="1097751452">
    <w:abstractNumId w:val="4"/>
  </w:num>
  <w:num w:numId="9" w16cid:durableId="1097823981">
    <w:abstractNumId w:val="4"/>
  </w:num>
  <w:num w:numId="10" w16cid:durableId="227226606">
    <w:abstractNumId w:val="7"/>
  </w:num>
  <w:num w:numId="11" w16cid:durableId="1360664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7B7"/>
    <w:rsid w:val="00004F24"/>
    <w:rsid w:val="00015ED9"/>
    <w:rsid w:val="000422C9"/>
    <w:rsid w:val="00055C69"/>
    <w:rsid w:val="000D03A6"/>
    <w:rsid w:val="000D7F76"/>
    <w:rsid w:val="000E443C"/>
    <w:rsid w:val="001050CE"/>
    <w:rsid w:val="00113D12"/>
    <w:rsid w:val="00142D5A"/>
    <w:rsid w:val="001B1A7A"/>
    <w:rsid w:val="0026141B"/>
    <w:rsid w:val="0026544F"/>
    <w:rsid w:val="002F5E9A"/>
    <w:rsid w:val="003203C8"/>
    <w:rsid w:val="003378F0"/>
    <w:rsid w:val="00350BA9"/>
    <w:rsid w:val="003B0A02"/>
    <w:rsid w:val="00414614"/>
    <w:rsid w:val="0043416C"/>
    <w:rsid w:val="00497F54"/>
    <w:rsid w:val="00513987"/>
    <w:rsid w:val="005260AE"/>
    <w:rsid w:val="005608B0"/>
    <w:rsid w:val="006276EE"/>
    <w:rsid w:val="00656B06"/>
    <w:rsid w:val="00662DAA"/>
    <w:rsid w:val="006E560A"/>
    <w:rsid w:val="0070586D"/>
    <w:rsid w:val="007D2CF5"/>
    <w:rsid w:val="007F6D14"/>
    <w:rsid w:val="0084324D"/>
    <w:rsid w:val="0086023D"/>
    <w:rsid w:val="00872764"/>
    <w:rsid w:val="008A1BF9"/>
    <w:rsid w:val="008E471E"/>
    <w:rsid w:val="00960E73"/>
    <w:rsid w:val="0096389B"/>
    <w:rsid w:val="0099404A"/>
    <w:rsid w:val="009950C5"/>
    <w:rsid w:val="009F6980"/>
    <w:rsid w:val="00A62A85"/>
    <w:rsid w:val="00A93979"/>
    <w:rsid w:val="00AC24F0"/>
    <w:rsid w:val="00AC2BC3"/>
    <w:rsid w:val="00AE6037"/>
    <w:rsid w:val="00B9559B"/>
    <w:rsid w:val="00BF2112"/>
    <w:rsid w:val="00C002CD"/>
    <w:rsid w:val="00C307B7"/>
    <w:rsid w:val="00C374D4"/>
    <w:rsid w:val="00D154DB"/>
    <w:rsid w:val="00D93A3D"/>
    <w:rsid w:val="00DC05F6"/>
    <w:rsid w:val="00E44710"/>
    <w:rsid w:val="00E515C8"/>
    <w:rsid w:val="00EA05F4"/>
    <w:rsid w:val="00F06871"/>
    <w:rsid w:val="00F60609"/>
    <w:rsid w:val="00F83C80"/>
    <w:rsid w:val="00F8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B1E21"/>
  <w15:chartTrackingRefBased/>
  <w15:docId w15:val="{E2E235A2-2A2B-4B20-BC3E-740664B1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10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8B0"/>
  </w:style>
  <w:style w:type="paragraph" w:styleId="Titre1">
    <w:name w:val="heading 1"/>
    <w:basedOn w:val="Normal"/>
    <w:link w:val="Titre1C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Titre2">
    <w:name w:val="heading 2"/>
    <w:basedOn w:val="Normal"/>
    <w:next w:val="TextedeCV"/>
    <w:link w:val="Titre2C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semiHidden/>
    <w:unhideWhenUsed/>
    <w:qFormat/>
    <w:rPr>
      <w:b/>
      <w:bCs/>
      <w:i/>
      <w:iCs/>
      <w:spacing w:val="0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Pieddepage">
    <w:name w:val="footer"/>
    <w:basedOn w:val="Normal"/>
    <w:link w:val="PieddepageC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TextedeCV">
    <w:name w:val="Texte de C.V.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TableaudeCV">
    <w:name w:val="Tableau de C.V."/>
    <w:basedOn w:val="Tableau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ordonnes">
    <w:name w:val="Coordonnées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om">
    <w:name w:val="Nom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-mail">
    <w:name w:val="E-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En-tte">
    <w:name w:val="header"/>
    <w:basedOn w:val="Normal"/>
    <w:link w:val="En-tteCar"/>
    <w:uiPriority w:val="99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character" w:styleId="Textedelespacerserv">
    <w:name w:val="Placeholder Text"/>
    <w:basedOn w:val="Policepardfaut"/>
    <w:uiPriority w:val="99"/>
    <w:semiHidden/>
    <w:rsid w:val="00414614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960E73"/>
    <w:rPr>
      <w:color w:val="646464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60E7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96389B"/>
    <w:rPr>
      <w:color w:val="969696" w:themeColor="followedHyperlink"/>
      <w:u w:val="single"/>
    </w:rPr>
  </w:style>
  <w:style w:type="character" w:styleId="Rfrencelgre">
    <w:name w:val="Subtle Reference"/>
    <w:basedOn w:val="Policepardfaut"/>
    <w:uiPriority w:val="10"/>
    <w:qFormat/>
    <w:rsid w:val="0096389B"/>
    <w:rPr>
      <w:rFonts w:ascii="Calibri" w:hAnsi="Calibri" w:cs="Calibri" w:hint="default"/>
      <w:b/>
      <w:bCs w:val="0"/>
      <w:caps w:val="0"/>
      <w:smallCaps/>
      <w:color w:val="595959" w:themeColor="text1" w:themeTint="A6"/>
    </w:rPr>
  </w:style>
  <w:style w:type="paragraph" w:styleId="Paragraphedeliste">
    <w:name w:val="List Paragraph"/>
    <w:basedOn w:val="Normal"/>
    <w:uiPriority w:val="34"/>
    <w:qFormat/>
    <w:rsid w:val="00142D5A"/>
    <w:pPr>
      <w:spacing w:after="0" w:line="240" w:lineRule="auto"/>
      <w:ind w:left="720"/>
      <w:contextualSpacing/>
    </w:pPr>
    <w:rPr>
      <w:rFonts w:ascii="Calibri" w:eastAsiaTheme="minorHAnsi" w:hAnsi="Calibri" w:cs="Calibri"/>
      <w:color w:val="595959" w:themeColor="text1" w:themeTint="A6"/>
      <w:lang w:eastAsia="en-US"/>
    </w:rPr>
  </w:style>
  <w:style w:type="paragraph" w:styleId="Listepuces">
    <w:name w:val="List Bullet"/>
    <w:basedOn w:val="Normal"/>
    <w:uiPriority w:val="11"/>
    <w:unhideWhenUsed/>
    <w:qFormat/>
    <w:rsid w:val="00D154DB"/>
    <w:pPr>
      <w:numPr>
        <w:numId w:val="8"/>
      </w:numPr>
      <w:spacing w:after="0" w:line="240" w:lineRule="auto"/>
    </w:pPr>
    <w:rPr>
      <w:rFonts w:ascii="Calibri" w:eastAsiaTheme="minorHAnsi" w:hAnsi="Calibri" w:cs="Calibri"/>
      <w:color w:val="595959" w:themeColor="text1" w:themeTint="A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ony-waffo-279571210/" TargetMode="External"/><Relationship Id="rId13" Type="http://schemas.openxmlformats.org/officeDocument/2006/relationships/hyperlink" Target="https://api2.sololearn.com/v2/certificates/CT-YPXS4RSH/image/png" TargetMode="External"/><Relationship Id="rId18" Type="http://schemas.openxmlformats.org/officeDocument/2006/relationships/hyperlink" Target="http://api2.sololearn.com/v2/certificates/CT-EJODQ4AL/image/png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api2.sololearn.com/v2/certificates/CT-BJI1NHQQ/image/png" TargetMode="External"/><Relationship Id="rId17" Type="http://schemas.openxmlformats.org/officeDocument/2006/relationships/hyperlink" Target="https://api2.sololearn.com/v2/certificates/CT-VWDEFXVS/image/p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i2.sololearn.com/v2/certificates/CT-RMMWGADJ/image/pn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i2.sololearn.com/v2/certificates/CT-HMR5PIFM/image/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pi2.sololearn.com/v2/certificates/CT-RMMWGADJ/image/png" TargetMode="External"/><Relationship Id="rId10" Type="http://schemas.openxmlformats.org/officeDocument/2006/relationships/hyperlink" Target="https://waffolio.com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TonyWaffo" TargetMode="External"/><Relationship Id="rId14" Type="http://schemas.openxmlformats.org/officeDocument/2006/relationships/hyperlink" Target="https://api2.sololearn.com/v2/certificates/CT-RMMWGADJ/image/p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ny\AppData\Roaming\Microsoft\Templates\CV%20de%20base%20(conception%20intemporelle)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3B91F-B14F-45A0-ABF6-E8760DF84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de base (conception intemporelle)</Template>
  <TotalTime>152</TotalTime>
  <Pages>3</Pages>
  <Words>791</Words>
  <Characters>4353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Waffo</dc:creator>
  <cp:keywords/>
  <dc:description/>
  <cp:lastModifiedBy>Tony Waffo</cp:lastModifiedBy>
  <cp:revision>20</cp:revision>
  <dcterms:created xsi:type="dcterms:W3CDTF">2023-03-20T14:36:00Z</dcterms:created>
  <dcterms:modified xsi:type="dcterms:W3CDTF">2023-06-07T13:59:00Z</dcterms:modified>
  <cp:category/>
</cp:coreProperties>
</file>